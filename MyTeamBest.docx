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Pr="00D01C0E" w:rsidRDefault="002D0B09" w:rsidP="0077436C">
      <w:pPr>
        <w:pStyle w:val="Title"/>
        <w:jc w:val="center"/>
        <w:rPr>
          <w:color w:val="000000" w:themeColor="text1"/>
          <w:u w:val="single"/>
        </w:rPr>
      </w:pPr>
      <w:r w:rsidRPr="00D01C0E">
        <w:rPr>
          <w:color w:val="000000" w:themeColor="text1"/>
          <w:u w:val="single"/>
        </w:rPr>
        <w:t>Hackathon Plan</w:t>
      </w:r>
      <w:r w:rsidR="00CA2167">
        <w:rPr>
          <w:color w:val="000000" w:themeColor="text1"/>
          <w:u w:val="single"/>
        </w:rPr>
        <w:t>-</w:t>
      </w:r>
    </w:p>
    <w:p w:rsidR="00F11159" w:rsidRDefault="00F11159" w:rsidP="00792D66">
      <w:pPr>
        <w:pStyle w:val="Title"/>
      </w:pPr>
    </w:p>
    <w:p w:rsidR="005D789F" w:rsidRDefault="005D789F" w:rsidP="005D789F">
      <w:pPr>
        <w:pStyle w:val="Title"/>
        <w:numPr>
          <w:ilvl w:val="0"/>
          <w:numId w:val="5"/>
        </w:numPr>
      </w:pPr>
      <w:r>
        <w:t>Team Members</w:t>
      </w:r>
    </w:p>
    <w:p w:rsidR="005D789F" w:rsidRDefault="005D789F" w:rsidP="005D789F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23"/>
        <w:gridCol w:w="5327"/>
      </w:tblGrid>
      <w:tr w:rsidR="00F11159" w:rsidRPr="00322B1F" w:rsidTr="003D05F9">
        <w:tc>
          <w:tcPr>
            <w:tcW w:w="4023" w:type="dxa"/>
            <w:tcBorders>
              <w:righ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</w:t>
            </w:r>
            <w:r w:rsidR="00D85F10">
              <w:rPr>
                <w:rFonts w:ascii="Arial" w:hAnsi="Arial"/>
              </w:rPr>
              <w:t>5mins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27" w:type="dxa"/>
            <w:tcBorders>
              <w:lef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F11159" w:rsidRPr="00322B1F" w:rsidTr="003D05F9">
        <w:tc>
          <w:tcPr>
            <w:tcW w:w="4023" w:type="dxa"/>
            <w:shd w:val="clear" w:color="auto" w:fill="EEECE1"/>
          </w:tcPr>
          <w:p w:rsidR="00F11159" w:rsidRPr="006C06BB" w:rsidRDefault="00F11159" w:rsidP="00AA3ACC">
            <w:pPr>
              <w:tabs>
                <w:tab w:val="center" w:pos="1959"/>
              </w:tabs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</w:t>
            </w:r>
            <w:r w:rsidR="00112332" w:rsidRPr="006C06BB">
              <w:rPr>
                <w:rFonts w:ascii="Arial" w:eastAsia="Times New Roman" w:hAnsi="Arial"/>
                <w:b/>
                <w:color w:val="000000"/>
              </w:rPr>
              <w:t>Name</w:t>
            </w:r>
            <w:r w:rsidR="00AA3ACC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327" w:type="dxa"/>
            <w:shd w:val="clear" w:color="auto" w:fill="EEECE1"/>
          </w:tcPr>
          <w:p w:rsidR="00F11159" w:rsidRPr="006C06BB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proofErr w:type="spellStart"/>
            <w:r w:rsidRPr="006C06BB">
              <w:rPr>
                <w:rFonts w:ascii="Arial" w:eastAsia="Times New Roman" w:hAnsi="Arial"/>
                <w:color w:val="000000"/>
              </w:rPr>
              <w:t>Annamalai.S</w:t>
            </w:r>
            <w:proofErr w:type="spellEnd"/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H224346</w:t>
            </w:r>
          </w:p>
        </w:tc>
      </w:tr>
      <w:tr w:rsidR="00F11159" w:rsidRPr="00322B1F" w:rsidTr="003D05F9">
        <w:tc>
          <w:tcPr>
            <w:tcW w:w="4023" w:type="dxa"/>
            <w:shd w:val="clear" w:color="auto" w:fill="auto"/>
          </w:tcPr>
          <w:p w:rsidR="00F11159" w:rsidRPr="00530AC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Honeywell</w:t>
            </w:r>
            <w:r w:rsidR="00EA583A">
              <w:rPr>
                <w:rFonts w:ascii="Arial" w:eastAsia="Times New Roman" w:hAnsi="Arial"/>
                <w:b/>
                <w:color w:val="000000"/>
              </w:rPr>
              <w:t xml:space="preserve"> Mail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ID </w:t>
            </w:r>
          </w:p>
        </w:tc>
        <w:tc>
          <w:tcPr>
            <w:tcW w:w="5327" w:type="dxa"/>
            <w:shd w:val="clear" w:color="auto" w:fill="auto"/>
          </w:tcPr>
          <w:p w:rsidR="00F11159" w:rsidRPr="00322B1F" w:rsidRDefault="003C2436" w:rsidP="006616DA">
            <w:pPr>
              <w:rPr>
                <w:rFonts w:ascii="Arial" w:eastAsia="Times New Roman" w:hAnsi="Arial"/>
                <w:color w:val="000000"/>
              </w:rPr>
            </w:pPr>
            <w:hyperlink r:id="rId8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annamalais.s@honeywell.com</w:t>
              </w:r>
            </w:hyperlink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3C2436" w:rsidP="006616DA">
            <w:pPr>
              <w:rPr>
                <w:rFonts w:ascii="Arial" w:eastAsia="Times New Roman" w:hAnsi="Arial"/>
                <w:color w:val="000000"/>
              </w:rPr>
            </w:pPr>
            <w:hyperlink r:id="rId9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s.annamalaikarthick@gmail.com</w:t>
              </w:r>
            </w:hyperlink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9626137884</w:t>
            </w:r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HTML, CSS, </w:t>
            </w:r>
            <w:proofErr w:type="spellStart"/>
            <w:r>
              <w:rPr>
                <w:rFonts w:ascii="Arial" w:eastAsia="Times New Roman" w:hAnsi="Arial"/>
                <w:color w:val="000000"/>
              </w:rPr>
              <w:t>Javascript</w:t>
            </w:r>
            <w:proofErr w:type="spellEnd"/>
            <w:r>
              <w:rPr>
                <w:rFonts w:ascii="Arial" w:eastAsia="Times New Roman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/>
                <w:color w:val="000000"/>
              </w:rPr>
              <w:t>JQuery</w:t>
            </w:r>
            <w:proofErr w:type="spellEnd"/>
            <w:r>
              <w:rPr>
                <w:rFonts w:ascii="Arial" w:eastAsia="Times New Roman" w:hAnsi="Arial"/>
                <w:color w:val="000000"/>
              </w:rPr>
              <w:t xml:space="preserve">, </w:t>
            </w:r>
            <w:r w:rsidR="00DF78FA">
              <w:rPr>
                <w:rFonts w:ascii="Arial" w:eastAsia="Times New Roman" w:hAnsi="Arial"/>
                <w:color w:val="000000"/>
              </w:rPr>
              <w:t>Basics of</w:t>
            </w:r>
            <w:r w:rsidR="00920805">
              <w:rPr>
                <w:rFonts w:ascii="Arial" w:eastAsia="Times New Roman" w:hAnsi="Arial"/>
                <w:color w:val="000000"/>
              </w:rPr>
              <w:t xml:space="preserve"> C, C++, C#</w:t>
            </w:r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CB786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056EC1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Visua</w:t>
            </w:r>
            <w:r w:rsidR="00CB7862">
              <w:rPr>
                <w:rFonts w:ascii="Arial" w:eastAsia="Times New Roman" w:hAnsi="Arial"/>
                <w:color w:val="000000"/>
              </w:rPr>
              <w:t>l Studio</w:t>
            </w:r>
            <w:r>
              <w:rPr>
                <w:rFonts w:ascii="Arial" w:eastAsia="Times New Roman" w:hAnsi="Arial"/>
                <w:color w:val="000000"/>
              </w:rPr>
              <w:t xml:space="preserve">, </w:t>
            </w:r>
            <w:proofErr w:type="spellStart"/>
            <w:r w:rsidR="00C05686">
              <w:rPr>
                <w:rFonts w:ascii="Arial" w:eastAsia="Times New Roman" w:hAnsi="Arial"/>
                <w:color w:val="000000"/>
              </w:rPr>
              <w:t>DevC</w:t>
            </w:r>
            <w:proofErr w:type="spellEnd"/>
            <w:r w:rsidR="00C05686">
              <w:rPr>
                <w:rFonts w:ascii="Arial" w:eastAsia="Times New Roman" w:hAnsi="Arial"/>
                <w:color w:val="000000"/>
              </w:rPr>
              <w:t>++</w:t>
            </w:r>
            <w:r w:rsidR="00FF28A1">
              <w:rPr>
                <w:rFonts w:ascii="Arial" w:eastAsia="Times New Roman" w:hAnsi="Arial"/>
                <w:color w:val="000000"/>
              </w:rPr>
              <w:t>, Notepad++</w:t>
            </w:r>
          </w:p>
        </w:tc>
      </w:tr>
      <w:tr w:rsidR="00FF28A1" w:rsidRPr="00322B1F" w:rsidTr="003D05F9">
        <w:tc>
          <w:tcPr>
            <w:tcW w:w="4023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6C06BB" w:rsidRPr="00322B1F" w:rsidTr="003D05F9">
        <w:tc>
          <w:tcPr>
            <w:tcW w:w="4023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327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Pr="00530AC2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327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Pr="00530AC2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5555D6" w:rsidRPr="00322B1F" w:rsidTr="003D05F9">
        <w:tc>
          <w:tcPr>
            <w:tcW w:w="4023" w:type="dxa"/>
            <w:shd w:val="clear" w:color="auto" w:fill="auto"/>
          </w:tcPr>
          <w:p w:rsidR="005555D6" w:rsidRDefault="005555D6" w:rsidP="00A30E23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5555D6" w:rsidRPr="00322B1F" w:rsidRDefault="005555D6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</w:tbl>
    <w:p w:rsidR="00F11159" w:rsidRDefault="00AC5900" w:rsidP="00AC5900">
      <w:pPr>
        <w:pStyle w:val="Title"/>
        <w:numPr>
          <w:ilvl w:val="0"/>
          <w:numId w:val="5"/>
        </w:numPr>
      </w:pPr>
      <w:bookmarkStart w:id="0" w:name="_GoBack"/>
      <w:bookmarkEnd w:id="0"/>
      <w:r>
        <w:lastRenderedPageBreak/>
        <w:t>Problem Statement Analysis</w:t>
      </w:r>
    </w:p>
    <w:p w:rsidR="00AA3ACC" w:rsidRPr="00792D66" w:rsidRDefault="00AA3ACC" w:rsidP="00792D66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8"/>
        <w:gridCol w:w="5282"/>
      </w:tblGrid>
      <w:tr w:rsidR="00322B1F" w:rsidRPr="00322B1F" w:rsidTr="00B87A70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792D66" w:rsidRPr="00322B1F" w:rsidRDefault="00256C74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  <w:r w:rsidR="0015582F">
              <w:rPr>
                <w:rFonts w:ascii="Arial" w:hAnsi="Arial"/>
              </w:rPr>
              <w:t xml:space="preserve"> (2hrs) – Part </w:t>
            </w:r>
            <w:r w:rsidR="00D85F10">
              <w:rPr>
                <w:rFonts w:ascii="Arial" w:hAnsi="Arial"/>
              </w:rPr>
              <w:t>2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792D66" w:rsidRPr="00322B1F" w:rsidRDefault="00792D66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6F2005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Problem Statement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Programming Language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256C74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Suitable IDE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Front-End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Back-End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Database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C2778D" w:rsidRPr="00322B1F" w:rsidTr="00B87A70">
        <w:tc>
          <w:tcPr>
            <w:tcW w:w="4149" w:type="dxa"/>
            <w:shd w:val="clear" w:color="auto" w:fill="auto"/>
          </w:tcPr>
          <w:p w:rsidR="00C2778D" w:rsidRPr="00530AC2" w:rsidRDefault="00C2778D" w:rsidP="00792D6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Install all </w:t>
            </w:r>
            <w:r w:rsidR="00562ACC">
              <w:rPr>
                <w:rFonts w:ascii="Arial" w:eastAsia="Times New Roman" w:hAnsi="Arial"/>
                <w:b/>
                <w:color w:val="000000"/>
              </w:rPr>
              <w:t xml:space="preserve">the required </w:t>
            </w:r>
            <w:r w:rsidR="003E0025">
              <w:rPr>
                <w:rFonts w:ascii="Arial" w:eastAsia="Times New Roman" w:hAnsi="Arial"/>
                <w:b/>
                <w:color w:val="000000"/>
              </w:rPr>
              <w:t>Software’s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in each system</w:t>
            </w:r>
          </w:p>
        </w:tc>
        <w:tc>
          <w:tcPr>
            <w:tcW w:w="5441" w:type="dxa"/>
            <w:shd w:val="clear" w:color="auto" w:fill="auto"/>
          </w:tcPr>
          <w:p w:rsidR="00C2778D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</w:tbl>
    <w:p w:rsidR="00792D66" w:rsidRDefault="00792D66" w:rsidP="00792D66"/>
    <w:p w:rsidR="0066429F" w:rsidRPr="0066429F" w:rsidRDefault="00B920D4" w:rsidP="0066429F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Understanding the Problem Statement – Home Work</w:t>
      </w:r>
    </w:p>
    <w:p w:rsidR="0066429F" w:rsidRDefault="0066429F" w:rsidP="0066429F"/>
    <w:p w:rsidR="00AC333C" w:rsidRDefault="00AC333C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986"/>
        <w:gridCol w:w="5364"/>
      </w:tblGrid>
      <w:tr w:rsidR="000C4935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(3hrs: Home) – Part 3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D274A3" w:rsidRPr="00322B1F" w:rsidTr="006616DA">
        <w:tc>
          <w:tcPr>
            <w:tcW w:w="4149" w:type="dxa"/>
            <w:shd w:val="clear" w:color="auto" w:fill="auto"/>
          </w:tcPr>
          <w:p w:rsidR="00D274A3" w:rsidRDefault="006B779D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Stay Connected </w:t>
            </w:r>
          </w:p>
        </w:tc>
        <w:tc>
          <w:tcPr>
            <w:tcW w:w="5441" w:type="dxa"/>
            <w:shd w:val="clear" w:color="auto" w:fill="auto"/>
          </w:tcPr>
          <w:p w:rsidR="00D274A3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Home</w:t>
            </w:r>
            <w:r>
              <w:rPr>
                <w:rFonts w:ascii="Arial" w:eastAsia="Times New Roman" w:hAnsi="Arial"/>
                <w:color w:val="000000"/>
              </w:rPr>
              <w:t xml:space="preserve"> : Gmail Hangouts (Group)</w:t>
            </w:r>
          </w:p>
          <w:p w:rsidR="006B779D" w:rsidRPr="00322B1F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Office</w:t>
            </w:r>
            <w:r>
              <w:rPr>
                <w:rFonts w:ascii="Arial" w:eastAsia="Times New Roman" w:hAnsi="Arial"/>
                <w:color w:val="000000"/>
              </w:rPr>
              <w:t xml:space="preserve"> : Skype Group</w:t>
            </w:r>
          </w:p>
        </w:tc>
      </w:tr>
      <w:tr w:rsidR="000C4935" w:rsidRPr="00322B1F" w:rsidTr="006616DA">
        <w:tc>
          <w:tcPr>
            <w:tcW w:w="4149" w:type="dxa"/>
            <w:shd w:val="clear" w:color="auto" w:fill="auto"/>
          </w:tcPr>
          <w:p w:rsidR="000C4935" w:rsidRDefault="000C4935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Learn and try GIT </w:t>
            </w:r>
            <w:r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0C4935" w:rsidRPr="00322B1F" w:rsidRDefault="00300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Since we use three different system, it would be useful for version control,</w:t>
            </w:r>
            <w:r w:rsidR="00F32B24">
              <w:rPr>
                <w:rFonts w:ascii="Arial" w:eastAsia="Times New Roman" w:hAnsi="Arial"/>
                <w:color w:val="000000"/>
              </w:rPr>
              <w:t xml:space="preserve"> and we can update our codes</w:t>
            </w:r>
            <w:r w:rsidR="008D3041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B31064" w:rsidRPr="00322B1F" w:rsidTr="00B31064">
        <w:tc>
          <w:tcPr>
            <w:tcW w:w="4149" w:type="dxa"/>
            <w:shd w:val="clear" w:color="auto" w:fill="E2EFD9" w:themeFill="accent6" w:themeFillTint="33"/>
          </w:tcPr>
          <w:p w:rsidR="00B31064" w:rsidRDefault="00B31064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Clone this GIT Repo</w:t>
            </w:r>
          </w:p>
        </w:tc>
        <w:tc>
          <w:tcPr>
            <w:tcW w:w="5441" w:type="dxa"/>
            <w:shd w:val="clear" w:color="auto" w:fill="E2EFD9" w:themeFill="accent6" w:themeFillTint="33"/>
          </w:tcPr>
          <w:p w:rsidR="00B31064" w:rsidRPr="00B31064" w:rsidRDefault="00B31064" w:rsidP="006616DA">
            <w:pPr>
              <w:rPr>
                <w:rFonts w:ascii="Arial" w:eastAsia="Times New Roman" w:hAnsi="Arial"/>
                <w:b/>
                <w:color w:val="000000"/>
              </w:rPr>
            </w:pPr>
            <w:r w:rsidRPr="00B31064">
              <w:rPr>
                <w:rFonts w:ascii="Arial" w:eastAsia="Times New Roman" w:hAnsi="Arial"/>
                <w:b/>
                <w:color w:val="000000"/>
              </w:rPr>
              <w:t>https://github.com/annamalais/myteam.git</w:t>
            </w:r>
          </w:p>
        </w:tc>
      </w:tr>
      <w:tr w:rsidR="00F72721" w:rsidRPr="00322B1F" w:rsidTr="006616DA">
        <w:tc>
          <w:tcPr>
            <w:tcW w:w="4149" w:type="dxa"/>
            <w:shd w:val="clear" w:color="auto" w:fill="auto"/>
          </w:tcPr>
          <w:p w:rsidR="003C27AA" w:rsidRPr="00311723" w:rsidRDefault="005E3AF9" w:rsidP="00311723">
            <w:pPr>
              <w:tabs>
                <w:tab w:val="left" w:pos="306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Understand the problem statement well and come out with a </w:t>
            </w:r>
            <w:r w:rsidRPr="006616DA">
              <w:rPr>
                <w:rFonts w:ascii="Arial" w:eastAsia="Times New Roman" w:hAnsi="Arial"/>
                <w:b/>
                <w:color w:val="C0504D"/>
              </w:rPr>
              <w:t>Process or Work Flow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of our project </w:t>
            </w:r>
            <w:r w:rsidRPr="006616DA">
              <w:rPr>
                <w:rFonts w:ascii="Arial" w:eastAsia="Times New Roman" w:hAnsi="Arial"/>
                <w:b/>
                <w:color w:val="4F81BD"/>
              </w:rPr>
              <w:t>individually</w:t>
            </w:r>
            <w:r w:rsidR="00BC581F">
              <w:rPr>
                <w:rFonts w:ascii="Arial" w:eastAsia="Times New Roman" w:hAnsi="Arial"/>
                <w:b/>
                <w:color w:val="000000"/>
              </w:rPr>
              <w:t>.</w:t>
            </w:r>
            <w:r w:rsidR="00311723">
              <w:rPr>
                <w:rFonts w:ascii="Arial" w:eastAsia="Times New Roman" w:hAnsi="Arial"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For example, our problem statement is </w:t>
            </w:r>
            <w:r>
              <w:rPr>
                <w:rFonts w:ascii="Arial" w:eastAsia="Times New Roman" w:hAnsi="Arial"/>
                <w:color w:val="000000"/>
                <w:u w:val="single"/>
              </w:rPr>
              <w:t xml:space="preserve">“Create an application like </w:t>
            </w:r>
            <w:proofErr w:type="spellStart"/>
            <w:r>
              <w:rPr>
                <w:rFonts w:ascii="Arial" w:eastAsia="Times New Roman" w:hAnsi="Arial"/>
                <w:color w:val="000000"/>
                <w:u w:val="single"/>
              </w:rPr>
              <w:t>facebook</w:t>
            </w:r>
            <w:proofErr w:type="spellEnd"/>
            <w:r>
              <w:rPr>
                <w:rFonts w:ascii="Arial" w:eastAsia="Times New Roman" w:hAnsi="Arial"/>
                <w:color w:val="000000"/>
                <w:u w:val="single"/>
              </w:rPr>
              <w:t>”</w:t>
            </w:r>
            <w:r>
              <w:rPr>
                <w:rFonts w:ascii="Arial" w:eastAsia="Times New Roman" w:hAnsi="Arial"/>
                <w:color w:val="000000"/>
              </w:rPr>
              <w:t xml:space="preserve"> – we have to identify each of the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modules</w:t>
            </w:r>
            <w:r>
              <w:rPr>
                <w:rFonts w:ascii="Arial" w:eastAsia="Times New Roman" w:hAnsi="Arial"/>
                <w:color w:val="000000"/>
              </w:rPr>
              <w:t xml:space="preserve"> or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functionalities</w:t>
            </w:r>
            <w:r>
              <w:rPr>
                <w:rFonts w:ascii="Arial" w:eastAsia="Times New Roman" w:hAnsi="Arial"/>
                <w:color w:val="000000"/>
              </w:rPr>
              <w:t xml:space="preserve"> like, </w:t>
            </w:r>
          </w:p>
          <w:p w:rsidR="006E1536" w:rsidRDefault="005F2E1C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Login </w:t>
            </w:r>
          </w:p>
          <w:p w:rsidR="007F0A39" w:rsidRPr="006E1536" w:rsidRDefault="009A300F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User-</w:t>
            </w:r>
            <w:r w:rsidR="007F0A39">
              <w:rPr>
                <w:rFonts w:ascii="Arial" w:eastAsia="Times New Roman" w:hAnsi="Arial"/>
                <w:color w:val="000000"/>
              </w:rPr>
              <w:t>Database</w:t>
            </w:r>
          </w:p>
          <w:p w:rsidR="005F2E1C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News Feeds</w:t>
            </w:r>
          </w:p>
          <w:p w:rsidR="005F2E1C" w:rsidRDefault="007610BC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Chat-</w:t>
            </w:r>
            <w:r w:rsidR="00D96D02">
              <w:rPr>
                <w:rFonts w:ascii="Arial" w:eastAsia="Times New Roman" w:hAnsi="Arial"/>
                <w:color w:val="000000"/>
              </w:rPr>
              <w:t>Box</w:t>
            </w:r>
          </w:p>
          <w:p w:rsidR="00D96D02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Groups</w:t>
            </w:r>
          </w:p>
          <w:p w:rsidR="00937100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Contacts</w:t>
            </w:r>
            <w:r w:rsidR="00EB69B7">
              <w:rPr>
                <w:rFonts w:ascii="Arial" w:eastAsia="Times New Roman" w:hAnsi="Arial"/>
                <w:color w:val="000000"/>
              </w:rPr>
              <w:t xml:space="preserve">, </w:t>
            </w:r>
            <w:proofErr w:type="spellStart"/>
            <w:r w:rsidR="00EB69B7">
              <w:rPr>
                <w:rFonts w:ascii="Arial" w:eastAsia="Times New Roman" w:hAnsi="Arial"/>
                <w:color w:val="000000"/>
              </w:rPr>
              <w:t>etc</w:t>
            </w:r>
            <w:proofErr w:type="spellEnd"/>
          </w:p>
          <w:p w:rsidR="00EB69B7" w:rsidRDefault="00A149EC" w:rsidP="00EB69B7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And with this, we can start and then later we can dig deep into each category and add new features.</w:t>
            </w:r>
          </w:p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</w:p>
          <w:p w:rsidR="00F72721" w:rsidRPr="00322B1F" w:rsidRDefault="00DE7DA1" w:rsidP="006616DA">
            <w:pPr>
              <w:rPr>
                <w:rFonts w:ascii="Arial" w:eastAsia="Times New Roman" w:hAnsi="Arial"/>
                <w:color w:val="000000"/>
              </w:rPr>
            </w:pPr>
            <w:r w:rsidRPr="006616DA">
              <w:rPr>
                <w:rFonts w:ascii="Arial" w:eastAsia="Times New Roman" w:hAnsi="Arial"/>
                <w:color w:val="4F81BD"/>
              </w:rPr>
              <w:t xml:space="preserve">On the next day we </w:t>
            </w:r>
            <w:r w:rsidR="00E35823" w:rsidRPr="006616DA">
              <w:rPr>
                <w:rFonts w:ascii="Arial" w:eastAsia="Times New Roman" w:hAnsi="Arial"/>
                <w:color w:val="4F81BD"/>
              </w:rPr>
              <w:t xml:space="preserve">all 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can discuss and combine each </w:t>
            </w:r>
            <w:r w:rsidR="002E4BB3" w:rsidRPr="006616DA">
              <w:rPr>
                <w:rFonts w:ascii="Arial" w:eastAsia="Times New Roman" w:hAnsi="Arial"/>
                <w:color w:val="4F81BD"/>
              </w:rPr>
              <w:t xml:space="preserve">of our </w:t>
            </w:r>
            <w:r w:rsidRPr="006616DA">
              <w:rPr>
                <w:rFonts w:ascii="Arial" w:eastAsia="Times New Roman" w:hAnsi="Arial"/>
                <w:color w:val="4F81BD"/>
              </w:rPr>
              <w:t>idea</w:t>
            </w:r>
            <w:r w:rsidR="00C3177D" w:rsidRPr="006616DA">
              <w:rPr>
                <w:rFonts w:ascii="Arial" w:eastAsia="Times New Roman" w:hAnsi="Arial"/>
                <w:color w:val="4F81BD"/>
              </w:rPr>
              <w:t>/flow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 into a single one</w:t>
            </w:r>
            <w:r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664218" w:rsidRPr="00322B1F" w:rsidTr="006616DA">
        <w:tc>
          <w:tcPr>
            <w:tcW w:w="4149" w:type="dxa"/>
            <w:shd w:val="clear" w:color="auto" w:fill="auto"/>
          </w:tcPr>
          <w:p w:rsidR="00664218" w:rsidRDefault="00656460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Se</w:t>
            </w:r>
            <w:r w:rsidR="0012049B">
              <w:rPr>
                <w:rFonts w:ascii="Arial" w:eastAsia="Times New Roman" w:hAnsi="Arial"/>
                <w:b/>
                <w:color w:val="000000"/>
              </w:rPr>
              <w:t>arch in Google</w:t>
            </w:r>
            <w:r w:rsidR="00982E7A">
              <w:rPr>
                <w:rFonts w:ascii="Arial" w:eastAsia="Times New Roman" w:hAnsi="Arial"/>
                <w:b/>
                <w:color w:val="000000"/>
              </w:rPr>
              <w:t xml:space="preserve"> about the problem statement</w:t>
            </w:r>
            <w:r w:rsidR="002B1C96">
              <w:rPr>
                <w:rFonts w:ascii="Arial" w:eastAsia="Times New Roman" w:hAnsi="Arial"/>
                <w:b/>
                <w:color w:val="000000"/>
              </w:rPr>
              <w:t xml:space="preserve"> and understand </w:t>
            </w:r>
          </w:p>
        </w:tc>
        <w:tc>
          <w:tcPr>
            <w:tcW w:w="5441" w:type="dxa"/>
            <w:shd w:val="clear" w:color="auto" w:fill="auto"/>
          </w:tcPr>
          <w:p w:rsidR="00664218" w:rsidRDefault="00982E7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you couldn’t think of any idea or flow, search in google and prepare the flow.</w:t>
            </w:r>
          </w:p>
        </w:tc>
      </w:tr>
      <w:tr w:rsidR="001B7A9B" w:rsidRPr="00322B1F" w:rsidTr="006616DA">
        <w:tc>
          <w:tcPr>
            <w:tcW w:w="4149" w:type="dxa"/>
            <w:shd w:val="clear" w:color="auto" w:fill="auto"/>
          </w:tcPr>
          <w:p w:rsidR="001B7A9B" w:rsidRDefault="001B7A9B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Check out available libraries and code snippets that matches our project</w:t>
            </w:r>
          </w:p>
        </w:tc>
        <w:tc>
          <w:tcPr>
            <w:tcW w:w="5441" w:type="dxa"/>
            <w:shd w:val="clear" w:color="auto" w:fill="auto"/>
          </w:tcPr>
          <w:p w:rsidR="001B7A9B" w:rsidRDefault="0069203F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Keep a track of these, as it would help us while we are coding.</w:t>
            </w:r>
          </w:p>
        </w:tc>
      </w:tr>
    </w:tbl>
    <w:p w:rsidR="00F72721" w:rsidRPr="00CC6318" w:rsidRDefault="00CC6318" w:rsidP="00CC63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C6318">
        <w:rPr>
          <w:color w:val="1F4E79" w:themeColor="accent1" w:themeShade="80"/>
          <w:sz w:val="32"/>
          <w:szCs w:val="32"/>
        </w:rPr>
        <w:t>Workflow Discussion</w:t>
      </w:r>
      <w:r w:rsidRPr="00CC6318">
        <w:rPr>
          <w:sz w:val="32"/>
          <w:szCs w:val="32"/>
        </w:rPr>
        <w:t xml:space="preserve"> </w:t>
      </w:r>
    </w:p>
    <w:p w:rsidR="00C72E1E" w:rsidRDefault="00C72E1E" w:rsidP="00792D66"/>
    <w:p w:rsidR="00C72E1E" w:rsidRDefault="00C72E1E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87"/>
        <w:gridCol w:w="5263"/>
      </w:tblGrid>
      <w:tr w:rsidR="0081164A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1C6F99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hrs)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81164A" w:rsidRPr="00322B1F" w:rsidTr="006616DA">
        <w:tc>
          <w:tcPr>
            <w:tcW w:w="4149" w:type="dxa"/>
            <w:shd w:val="clear" w:color="auto" w:fill="auto"/>
          </w:tcPr>
          <w:p w:rsidR="0081164A" w:rsidRPr="00530AC2" w:rsidRDefault="009A0DE3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One Workflow</w:t>
            </w:r>
            <w:r w:rsidR="0081164A" w:rsidRPr="00530AC2">
              <w:rPr>
                <w:rFonts w:ascii="Arial" w:eastAsia="Times New Roman" w:hAnsi="Arial"/>
                <w:b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81164A" w:rsidRPr="00322B1F" w:rsidRDefault="00AF1EE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discuss our ideas and come to a conclusion</w:t>
            </w:r>
            <w:r w:rsidR="00356D7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Pr="00A67E31" w:rsidRDefault="005B1E29" w:rsidP="005B1E29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Decide your part of work in the project</w:t>
            </w:r>
          </w:p>
        </w:tc>
        <w:tc>
          <w:tcPr>
            <w:tcW w:w="5441" w:type="dxa"/>
            <w:shd w:val="clear" w:color="auto" w:fill="auto"/>
          </w:tcPr>
          <w:p w:rsidR="005B1E29" w:rsidRDefault="005B1E29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Choose a part that you’re confident with and good in.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Annamalai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Teammate2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Teammate3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641CE3" w:rsidRPr="00322B1F" w:rsidTr="002C649E">
        <w:tc>
          <w:tcPr>
            <w:tcW w:w="4149" w:type="dxa"/>
            <w:shd w:val="clear" w:color="auto" w:fill="auto"/>
          </w:tcPr>
          <w:p w:rsidR="00641CE3" w:rsidRDefault="00AD5DE4" w:rsidP="00693195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whet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 xml:space="preserve">her you have 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 xml:space="preserve">all the 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>necessary software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>’s installed based on your part of work</w:t>
            </w:r>
          </w:p>
        </w:tc>
        <w:tc>
          <w:tcPr>
            <w:tcW w:w="5441" w:type="dxa"/>
            <w:shd w:val="clear" w:color="auto" w:fill="auto"/>
          </w:tcPr>
          <w:p w:rsidR="00641CE3" w:rsidRDefault="00E02E1F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not, install those software’s</w:t>
            </w:r>
            <w:r w:rsidR="00902499">
              <w:rPr>
                <w:rFonts w:ascii="Arial" w:eastAsia="Times New Roman" w:hAnsi="Arial"/>
                <w:color w:val="000000"/>
              </w:rPr>
              <w:t xml:space="preserve"> asap.</w:t>
            </w:r>
          </w:p>
        </w:tc>
      </w:tr>
      <w:tr w:rsidR="002C649E" w:rsidRPr="00322B1F" w:rsidTr="002C649E">
        <w:tc>
          <w:tcPr>
            <w:tcW w:w="4149" w:type="dxa"/>
            <w:shd w:val="clear" w:color="auto" w:fill="auto"/>
          </w:tcPr>
          <w:p w:rsidR="002C649E" w:rsidRDefault="007266DA" w:rsidP="002C649E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2C649E" w:rsidRDefault="007266DA" w:rsidP="004E485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Once we </w:t>
            </w:r>
            <w:r w:rsidR="004E4850">
              <w:rPr>
                <w:rFonts w:ascii="Arial" w:eastAsia="Times New Roman" w:hAnsi="Arial"/>
                <w:color w:val="000000"/>
              </w:rPr>
              <w:t>complete</w:t>
            </w:r>
            <w:r>
              <w:rPr>
                <w:rFonts w:ascii="Arial" w:eastAsia="Times New Roman" w:hAnsi="Arial"/>
                <w:color w:val="000000"/>
              </w:rPr>
              <w:t xml:space="preserve"> the above things</w:t>
            </w:r>
          </w:p>
        </w:tc>
      </w:tr>
    </w:tbl>
    <w:p w:rsidR="0081164A" w:rsidRDefault="0081164A" w:rsidP="00792D66"/>
    <w:p w:rsidR="00F73C81" w:rsidRDefault="00F73C81" w:rsidP="00792D66"/>
    <w:p w:rsidR="00F73C81" w:rsidRPr="00F73C81" w:rsidRDefault="00F73C81" w:rsidP="00F73C81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73C81">
        <w:rPr>
          <w:color w:val="1F4E79" w:themeColor="accent1" w:themeShade="80"/>
          <w:sz w:val="32"/>
          <w:szCs w:val="32"/>
        </w:rPr>
        <w:t>Check List</w:t>
      </w:r>
    </w:p>
    <w:p w:rsidR="00F73C81" w:rsidRDefault="00F73C81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32"/>
        <w:gridCol w:w="5318"/>
      </w:tblGrid>
      <w:tr w:rsidR="00A3413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A34139" w:rsidRPr="00322B1F" w:rsidRDefault="00A34139" w:rsidP="003C7FD2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A93B65">
              <w:rPr>
                <w:rFonts w:ascii="Arial" w:hAnsi="Arial"/>
              </w:rPr>
              <w:t>30min</w:t>
            </w:r>
            <w:r>
              <w:rPr>
                <w:rFonts w:ascii="Arial" w:hAnsi="Arial"/>
              </w:rPr>
              <w:t xml:space="preserve">) – Part </w:t>
            </w:r>
            <w:r w:rsidR="00BE4830">
              <w:rPr>
                <w:rFonts w:ascii="Arial" w:hAnsi="Arial"/>
              </w:rPr>
              <w:t>2</w:t>
            </w:r>
            <w:r w:rsidR="00306AE1">
              <w:rPr>
                <w:rFonts w:ascii="Arial" w:hAnsi="Arial"/>
              </w:rPr>
              <w:t xml:space="preserve"> </w:t>
            </w:r>
            <w:r w:rsidR="00A04B93">
              <w:rPr>
                <w:rFonts w:ascii="Arial" w:hAnsi="Arial"/>
              </w:rPr>
              <w:t>–</w:t>
            </w:r>
            <w:r w:rsidR="00306AE1">
              <w:rPr>
                <w:rFonts w:ascii="Arial" w:hAnsi="Arial"/>
              </w:rPr>
              <w:t xml:space="preserve"> TODO</w:t>
            </w:r>
            <w:r w:rsidR="00A04B93">
              <w:rPr>
                <w:rFonts w:ascii="Arial" w:hAnsi="Arial"/>
              </w:rPr>
              <w:t xml:space="preserve"> 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A34139" w:rsidRPr="00322B1F" w:rsidRDefault="00A3413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A34139" w:rsidRPr="00322B1F" w:rsidTr="006616DA">
        <w:tc>
          <w:tcPr>
            <w:tcW w:w="4149" w:type="dxa"/>
            <w:shd w:val="clear" w:color="auto" w:fill="EEECE1"/>
          </w:tcPr>
          <w:p w:rsidR="00A34139" w:rsidRPr="00530AC2" w:rsidRDefault="00145756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Prepare your own TODO List for your part of work</w:t>
            </w:r>
          </w:p>
        </w:tc>
        <w:tc>
          <w:tcPr>
            <w:tcW w:w="5441" w:type="dxa"/>
            <w:shd w:val="clear" w:color="auto" w:fill="auto"/>
          </w:tcPr>
          <w:p w:rsidR="00A34139" w:rsidRPr="00322B1F" w:rsidRDefault="009C114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 </w:t>
            </w:r>
            <w:r w:rsidRPr="006616DA">
              <w:rPr>
                <w:rFonts w:ascii="Arial" w:eastAsia="Times New Roman" w:hAnsi="Arial"/>
                <w:color w:val="C0504D"/>
              </w:rPr>
              <w:t>specific</w:t>
            </w:r>
            <w:r>
              <w:rPr>
                <w:rFonts w:ascii="Arial" w:eastAsia="Times New Roman" w:hAnsi="Arial"/>
                <w:color w:val="000000"/>
              </w:rPr>
              <w:t xml:space="preserve"> and first do only the </w:t>
            </w:r>
            <w:r w:rsidRPr="006616DA">
              <w:rPr>
                <w:rFonts w:ascii="Arial" w:eastAsia="Times New Roman" w:hAnsi="Arial"/>
                <w:color w:val="C0504D"/>
              </w:rPr>
              <w:t>basic</w:t>
            </w:r>
            <w:r>
              <w:rPr>
                <w:rFonts w:ascii="Arial" w:eastAsia="Times New Roman" w:hAnsi="Arial"/>
                <w:color w:val="000000"/>
              </w:rPr>
              <w:t xml:space="preserve"> thing, then in future we can upgrade/enhance/add features</w:t>
            </w:r>
            <w:r w:rsidR="00F8373A">
              <w:rPr>
                <w:rFonts w:ascii="Arial" w:eastAsia="Times New Roman" w:hAnsi="Arial"/>
                <w:color w:val="000000"/>
              </w:rPr>
              <w:t>, check each task once you complete it.</w:t>
            </w:r>
            <w:r w:rsidR="00E67AC3">
              <w:rPr>
                <w:rFonts w:ascii="Arial" w:eastAsia="Times New Roman" w:hAnsi="Arial"/>
                <w:color w:val="000000"/>
              </w:rPr>
              <w:t xml:space="preserve"> Prioritize your task correctly.</w:t>
            </w:r>
          </w:p>
        </w:tc>
      </w:tr>
    </w:tbl>
    <w:p w:rsidR="000C4935" w:rsidRDefault="000C4935" w:rsidP="00792D66"/>
    <w:p w:rsidR="00BA1BCB" w:rsidRPr="00792D66" w:rsidRDefault="00BA1BCB" w:rsidP="00792D66"/>
    <w:tbl>
      <w:tblPr>
        <w:tblW w:w="4346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4"/>
        <w:gridCol w:w="4063"/>
      </w:tblGrid>
      <w:tr w:rsidR="004009DB" w:rsidRPr="00322B1F" w:rsidTr="004009DB"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Pr="00322B1F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Annamalai</w:t>
            </w:r>
          </w:p>
        </w:tc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3C243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856028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3C243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6122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3C243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5815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3C243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5071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3C243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286814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3C243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16971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3C243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55673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3C243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9828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3C243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11061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3C243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7798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6616DA" w:rsidRDefault="006616DA" w:rsidP="00792D66"/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25423D" w:rsidRPr="00322B1F" w:rsidTr="0025423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25423D" w:rsidRPr="00322B1F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Teammate2</w:t>
            </w:r>
          </w:p>
        </w:tc>
        <w:tc>
          <w:tcPr>
            <w:tcW w:w="4065" w:type="dxa"/>
            <w:shd w:val="clear" w:color="auto" w:fill="DBE5F1"/>
          </w:tcPr>
          <w:p w:rsidR="0025423D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3C243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56918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3C243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8839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3C243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7472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3C243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5970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3C243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086763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3C243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3339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3C243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12951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3C243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9267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3C243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2324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3C243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4733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F4B7B" w:rsidRDefault="000308E9" w:rsidP="000308E9">
      <w:pPr>
        <w:tabs>
          <w:tab w:val="left" w:pos="5220"/>
        </w:tabs>
      </w:pPr>
      <w:r>
        <w:tab/>
      </w:r>
    </w:p>
    <w:p w:rsidR="000308E9" w:rsidRDefault="000308E9" w:rsidP="000308E9">
      <w:pPr>
        <w:tabs>
          <w:tab w:val="left" w:pos="5220"/>
        </w:tabs>
      </w:pPr>
    </w:p>
    <w:p w:rsidR="000308E9" w:rsidRDefault="000308E9" w:rsidP="000308E9">
      <w:pPr>
        <w:tabs>
          <w:tab w:val="left" w:pos="5220"/>
        </w:tabs>
      </w:pPr>
    </w:p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19746D" w:rsidRPr="00322B1F" w:rsidTr="0019746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19746D" w:rsidRPr="00322B1F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Teammate3</w:t>
            </w:r>
          </w:p>
        </w:tc>
        <w:tc>
          <w:tcPr>
            <w:tcW w:w="4065" w:type="dxa"/>
            <w:shd w:val="clear" w:color="auto" w:fill="DBE5F1"/>
          </w:tcPr>
          <w:p w:rsidR="0019746D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3C243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27396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3C243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301157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3C243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205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3C243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85133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3C243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36705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3C243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71362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3C243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209551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3C243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87503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3C243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1833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3C243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60406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D7372" w:rsidRDefault="00ED7372" w:rsidP="00792D66"/>
    <w:p w:rsidR="00B549A4" w:rsidRPr="00B549A4" w:rsidRDefault="00B549A4" w:rsidP="00B549A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549A4">
        <w:rPr>
          <w:color w:val="1F4E79" w:themeColor="accent1" w:themeShade="80"/>
          <w:sz w:val="32"/>
          <w:szCs w:val="32"/>
        </w:rPr>
        <w:t>Coding</w:t>
      </w:r>
      <w:r w:rsidRPr="00B549A4">
        <w:rPr>
          <w:sz w:val="32"/>
          <w:szCs w:val="32"/>
        </w:rPr>
        <w:t xml:space="preserve"> </w:t>
      </w:r>
      <w:r w:rsidR="00812609" w:rsidRPr="00812609">
        <w:rPr>
          <w:color w:val="1F4E79" w:themeColor="accent1" w:themeShade="80"/>
          <w:sz w:val="32"/>
          <w:szCs w:val="32"/>
        </w:rPr>
        <w:t>Phase</w:t>
      </w:r>
    </w:p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ED7372" w:rsidRPr="00322B1F" w:rsidTr="001A2EFA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  <w:r w:rsidR="000F606D">
              <w:rPr>
                <w:rFonts w:ascii="Arial" w:hAnsi="Arial"/>
              </w:rPr>
              <w:t xml:space="preserve"> (1</w:t>
            </w:r>
            <w:r>
              <w:rPr>
                <w:rFonts w:ascii="Arial" w:hAnsi="Arial"/>
              </w:rPr>
              <w:t xml:space="preserve">hrs) – Part </w:t>
            </w:r>
            <w:r w:rsidR="006C45C7">
              <w:rPr>
                <w:rFonts w:ascii="Arial" w:hAnsi="Arial"/>
              </w:rPr>
              <w:t>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8E556F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53434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</w:t>
            </w:r>
            <w:r w:rsidR="006E7270">
              <w:rPr>
                <w:rFonts w:ascii="Arial" w:eastAsia="Times New Roman" w:hAnsi="Arial"/>
                <w:color w:val="000000"/>
              </w:rPr>
              <w:t>omplete each task asap</w:t>
            </w: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B1663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B1663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</w:t>
            </w:r>
            <w:r w:rsidR="00F33F85">
              <w:rPr>
                <w:rFonts w:ascii="Arial" w:eastAsia="Times New Roman" w:hAnsi="Arial"/>
                <w:color w:val="000000"/>
              </w:rPr>
              <w:t>s</w:t>
            </w:r>
            <w:r>
              <w:rPr>
                <w:rFonts w:ascii="Arial" w:eastAsia="Times New Roman" w:hAnsi="Arial"/>
                <w:color w:val="000000"/>
              </w:rPr>
              <w:t xml:space="preserve"> before lunch</w:t>
            </w:r>
          </w:p>
        </w:tc>
      </w:tr>
    </w:tbl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2"/>
        <w:gridCol w:w="5308"/>
      </w:tblGrid>
      <w:tr w:rsidR="009E5822" w:rsidRPr="00322B1F" w:rsidTr="009E5822">
        <w:tc>
          <w:tcPr>
            <w:tcW w:w="4042" w:type="dxa"/>
            <w:tcBorders>
              <w:righ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(4hrs) – Part 4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E5822" w:rsidRPr="00322B1F" w:rsidTr="00276178">
        <w:tc>
          <w:tcPr>
            <w:tcW w:w="4042" w:type="dxa"/>
            <w:shd w:val="clear" w:color="auto" w:fill="E2EFD9" w:themeFill="accent6" w:themeFillTint="33"/>
          </w:tcPr>
          <w:p w:rsidR="00482456" w:rsidRPr="00530AC2" w:rsidRDefault="005461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8" w:type="dxa"/>
            <w:shd w:val="clear" w:color="auto" w:fill="E2EFD9" w:themeFill="accent6" w:themeFillTint="33"/>
          </w:tcPr>
          <w:p w:rsidR="00482456" w:rsidRPr="00322B1F" w:rsidRDefault="00C35F1B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</w:t>
            </w:r>
            <w:r w:rsidR="00FF2C67">
              <w:rPr>
                <w:rFonts w:ascii="Arial" w:eastAsia="Times New Roman" w:hAnsi="Arial"/>
                <w:color w:val="000000"/>
              </w:rPr>
              <w:t>’</w:t>
            </w:r>
            <w:r>
              <w:rPr>
                <w:rFonts w:ascii="Arial" w:eastAsia="Times New Roman" w:hAnsi="Arial"/>
                <w:color w:val="000000"/>
              </w:rPr>
              <w:t>s done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064480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Have Doubt in your work?</w:t>
            </w:r>
          </w:p>
        </w:tc>
        <w:tc>
          <w:tcPr>
            <w:tcW w:w="5308" w:type="dxa"/>
            <w:shd w:val="clear" w:color="auto" w:fill="auto"/>
          </w:tcPr>
          <w:p w:rsidR="00482456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If, </w:t>
            </w:r>
            <w:r w:rsidR="00064480">
              <w:rPr>
                <w:rFonts w:ascii="Arial" w:eastAsia="Times New Roman" w:hAnsi="Arial"/>
                <w:color w:val="000000"/>
              </w:rPr>
              <w:t xml:space="preserve">Doubt matches with your </w:t>
            </w:r>
            <w:r w:rsidR="00064480" w:rsidRPr="001E02A6">
              <w:rPr>
                <w:rFonts w:ascii="Arial" w:eastAsia="Times New Roman" w:hAnsi="Arial"/>
                <w:color w:val="C00000"/>
              </w:rPr>
              <w:t>team mates skills</w:t>
            </w:r>
            <w:r w:rsidR="00064480">
              <w:rPr>
                <w:rFonts w:ascii="Arial" w:eastAsia="Times New Roman" w:hAnsi="Arial"/>
                <w:color w:val="000000"/>
              </w:rPr>
              <w:t>, then feel free to ask and disturb</w:t>
            </w:r>
          </w:p>
          <w:p w:rsidR="00104F65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 if,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Google </w:t>
            </w:r>
            <w:r>
              <w:rPr>
                <w:rFonts w:ascii="Arial" w:eastAsia="Times New Roman" w:hAnsi="Arial"/>
                <w:color w:val="000000"/>
              </w:rPr>
              <w:t>it</w:t>
            </w:r>
          </w:p>
          <w:p w:rsidR="00104F65" w:rsidRPr="00064480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Change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idea/code </w:t>
            </w:r>
            <w:r>
              <w:rPr>
                <w:rFonts w:ascii="Arial" w:eastAsia="Times New Roman" w:hAnsi="Arial"/>
                <w:color w:val="000000"/>
              </w:rPr>
              <w:t>to easy one.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5225A6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482456" w:rsidRPr="00322B1F" w:rsidRDefault="005225A6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5D2BA9">
        <w:tc>
          <w:tcPr>
            <w:tcW w:w="4042" w:type="dxa"/>
            <w:shd w:val="clear" w:color="auto" w:fill="FFF2CC" w:themeFill="accent4" w:themeFillTint="33"/>
          </w:tcPr>
          <w:p w:rsidR="009E5822" w:rsidRPr="00530AC2" w:rsidRDefault="00801CD1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Create a NEW TASK List</w:t>
            </w:r>
          </w:p>
        </w:tc>
        <w:tc>
          <w:tcPr>
            <w:tcW w:w="5308" w:type="dxa"/>
            <w:shd w:val="clear" w:color="auto" w:fill="FFF2CC" w:themeFill="accent4" w:themeFillTint="33"/>
          </w:tcPr>
          <w:p w:rsidR="009E5822" w:rsidRPr="00322B1F" w:rsidRDefault="00974A4E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Before you leave, </w:t>
            </w:r>
            <w:r w:rsidRPr="00EF751A">
              <w:rPr>
                <w:rFonts w:ascii="Arial" w:eastAsia="Times New Roman" w:hAnsi="Arial"/>
                <w:color w:val="C00000"/>
              </w:rPr>
              <w:t xml:space="preserve">update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EF751A">
              <w:rPr>
                <w:rFonts w:ascii="Arial" w:eastAsia="Times New Roman" w:hAnsi="Arial"/>
                <w:color w:val="C00000"/>
              </w:rPr>
              <w:t>task list</w:t>
            </w:r>
            <w:r>
              <w:rPr>
                <w:rFonts w:ascii="Arial" w:eastAsia="Times New Roman" w:hAnsi="Arial"/>
                <w:color w:val="000000"/>
              </w:rPr>
              <w:t xml:space="preserve"> with tomorrow’s task</w:t>
            </w:r>
            <w:r w:rsidR="003043EC">
              <w:rPr>
                <w:rFonts w:ascii="Arial" w:eastAsia="Times New Roman" w:hAnsi="Arial"/>
                <w:color w:val="000000"/>
              </w:rPr>
              <w:t>.</w:t>
            </w:r>
            <w:r w:rsidR="00C71008">
              <w:rPr>
                <w:rFonts w:ascii="Arial" w:eastAsia="Times New Roman" w:hAnsi="Arial"/>
                <w:color w:val="000000"/>
              </w:rPr>
              <w:t xml:space="preserve"> Save your work</w:t>
            </w:r>
            <w:r w:rsidR="0065079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EF751A" w:rsidRPr="00322B1F" w:rsidTr="009E5822">
        <w:tc>
          <w:tcPr>
            <w:tcW w:w="4042" w:type="dxa"/>
            <w:shd w:val="clear" w:color="auto" w:fill="auto"/>
          </w:tcPr>
          <w:p w:rsidR="00EF751A" w:rsidRDefault="002D1F7D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8" w:type="dxa"/>
            <w:shd w:val="clear" w:color="auto" w:fill="auto"/>
          </w:tcPr>
          <w:p w:rsidR="00EF751A" w:rsidRDefault="00E91287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that day task and </w:t>
            </w:r>
            <w:r w:rsidR="002D1F7D">
              <w:rPr>
                <w:rFonts w:ascii="Arial" w:eastAsia="Times New Roman" w:hAnsi="Arial"/>
                <w:color w:val="000000"/>
              </w:rPr>
              <w:t>If you want to work for more time, stay and complete the current tasks and leave office.</w:t>
            </w:r>
          </w:p>
        </w:tc>
      </w:tr>
    </w:tbl>
    <w:p w:rsidR="00482456" w:rsidRDefault="00482456" w:rsidP="00792D66"/>
    <w:p w:rsidR="008F0C53" w:rsidRDefault="008F0C53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8F0C53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 w:rsidR="003A7162">
              <w:rPr>
                <w:rFonts w:ascii="Arial" w:hAnsi="Arial"/>
              </w:rPr>
              <w:t>hrs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</w:t>
            </w:r>
            <w:r w:rsidR="000D3728">
              <w:rPr>
                <w:rFonts w:ascii="Arial" w:eastAsia="Times New Roman" w:hAnsi="Arial"/>
                <w:b/>
                <w:color w:val="000000"/>
              </w:rPr>
              <w:t xml:space="preserve"> while you Code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(TESTING)</w:t>
            </w:r>
          </w:p>
        </w:tc>
        <w:tc>
          <w:tcPr>
            <w:tcW w:w="5303" w:type="dxa"/>
            <w:shd w:val="clear" w:color="auto" w:fill="auto"/>
          </w:tcPr>
          <w:p w:rsidR="00A56F72" w:rsidRDefault="004C449A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</w:t>
            </w:r>
            <w:r w:rsidR="007E0E3C">
              <w:rPr>
                <w:rFonts w:ascii="Arial" w:eastAsia="Times New Roman" w:hAnsi="Arial"/>
                <w:color w:val="000000"/>
              </w:rPr>
              <w:t>ws similar output in any case,</w:t>
            </w:r>
          </w:p>
        </w:tc>
      </w:tr>
      <w:tr w:rsidR="00276178" w:rsidRPr="00322B1F" w:rsidTr="00276178">
        <w:tc>
          <w:tcPr>
            <w:tcW w:w="4047" w:type="dxa"/>
            <w:shd w:val="clear" w:color="auto" w:fill="E2EFD9" w:themeFill="accent6" w:themeFillTint="33"/>
          </w:tcPr>
          <w:p w:rsidR="00276178" w:rsidRPr="00530AC2" w:rsidRDefault="00276178" w:rsidP="00276178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76178" w:rsidRPr="00322B1F" w:rsidRDefault="00276178" w:rsidP="00276178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</w:p>
        </w:tc>
      </w:tr>
      <w:tr w:rsidR="00726019" w:rsidRPr="00322B1F" w:rsidTr="00726019">
        <w:tc>
          <w:tcPr>
            <w:tcW w:w="4047" w:type="dxa"/>
            <w:shd w:val="clear" w:color="auto" w:fill="auto"/>
          </w:tcPr>
          <w:p w:rsidR="00726019" w:rsidRPr="00530AC2" w:rsidRDefault="00D95072" w:rsidP="0072601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Break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D950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at least some tasks before </w:t>
            </w:r>
            <w:r w:rsidR="00D95072">
              <w:rPr>
                <w:rFonts w:ascii="Arial" w:eastAsia="Times New Roman" w:hAnsi="Arial"/>
                <w:color w:val="000000"/>
              </w:rPr>
              <w:t>break</w:t>
            </w:r>
          </w:p>
        </w:tc>
      </w:tr>
    </w:tbl>
    <w:p w:rsidR="008F0C53" w:rsidRDefault="008F0C53" w:rsidP="00792D66"/>
    <w:p w:rsidR="00726019" w:rsidRDefault="00726019" w:rsidP="00792D66"/>
    <w:p w:rsidR="00726019" w:rsidRDefault="00726019" w:rsidP="00792D66"/>
    <w:p w:rsidR="00726019" w:rsidRDefault="00726019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72601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726019" w:rsidRPr="00322B1F" w:rsidRDefault="00726019" w:rsidP="00CA3106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726019" w:rsidRPr="00322B1F" w:rsidRDefault="0072601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tasks before lunch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 while you Code (TESTING)</w:t>
            </w:r>
          </w:p>
        </w:tc>
        <w:tc>
          <w:tcPr>
            <w:tcW w:w="5303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shows similar output in any case,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E2EFD9" w:themeFill="accent6" w:themeFillTint="33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726019" w:rsidRPr="00322B1F" w:rsidRDefault="00726019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 w:rsidR="00555FDC"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555FDC" w:rsidRPr="00322B1F" w:rsidTr="00555FDC">
        <w:tc>
          <w:tcPr>
            <w:tcW w:w="4047" w:type="dxa"/>
            <w:shd w:val="clear" w:color="auto" w:fill="auto"/>
          </w:tcPr>
          <w:p w:rsidR="00555FDC" w:rsidRDefault="00555FD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555FDC" w:rsidRDefault="00555FDC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7575F0" w:rsidRPr="00322B1F" w:rsidTr="00CA3106">
        <w:tc>
          <w:tcPr>
            <w:tcW w:w="4047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3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that day task and If you want to work for more time, stay and complete the current tasks and leave office.</w:t>
            </w:r>
          </w:p>
        </w:tc>
      </w:tr>
    </w:tbl>
    <w:p w:rsidR="00726019" w:rsidRDefault="00726019" w:rsidP="00792D66"/>
    <w:p w:rsidR="00FB5E6C" w:rsidRDefault="00FF5923" w:rsidP="00FB5E6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F5923">
        <w:rPr>
          <w:color w:val="1F4E79" w:themeColor="accent1" w:themeShade="80"/>
          <w:sz w:val="32"/>
          <w:szCs w:val="32"/>
        </w:rPr>
        <w:t>Deployment Phase</w:t>
      </w:r>
    </w:p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FB5E6C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</w:t>
            </w:r>
            <w:r w:rsidR="00FD4E17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hrs) – Part </w:t>
            </w:r>
            <w:r w:rsidR="00FC16DE">
              <w:rPr>
                <w:rFonts w:ascii="Arial" w:hAnsi="Arial"/>
              </w:rPr>
              <w:t>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FB5E6C" w:rsidRPr="00322B1F" w:rsidTr="005B5B00">
        <w:tc>
          <w:tcPr>
            <w:tcW w:w="4047" w:type="dxa"/>
            <w:shd w:val="clear" w:color="auto" w:fill="auto"/>
          </w:tcPr>
          <w:p w:rsidR="00FB5E6C" w:rsidRDefault="00FB5E6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FB5E6C" w:rsidRDefault="00FB5E6C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</w:t>
            </w:r>
            <w:r w:rsidR="00727746">
              <w:rPr>
                <w:rFonts w:ascii="Arial" w:eastAsia="Times New Roman" w:hAnsi="Arial"/>
                <w:color w:val="000000"/>
              </w:rPr>
              <w:t>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CB4F37" w:rsidRPr="00322B1F" w:rsidTr="009D41CF">
        <w:tc>
          <w:tcPr>
            <w:tcW w:w="4047" w:type="dxa"/>
            <w:shd w:val="clear" w:color="auto" w:fill="FBE4D5" w:themeFill="accent2" w:themeFillTint="33"/>
          </w:tcPr>
          <w:p w:rsidR="00CB4F37" w:rsidRDefault="00CB4F37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the application</w:t>
            </w:r>
          </w:p>
        </w:tc>
        <w:tc>
          <w:tcPr>
            <w:tcW w:w="5303" w:type="dxa"/>
            <w:shd w:val="clear" w:color="auto" w:fill="FBE4D5" w:themeFill="accent2" w:themeFillTint="33"/>
          </w:tcPr>
          <w:p w:rsidR="00CB4F37" w:rsidRDefault="00CB4F37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Check whether it’s </w:t>
            </w:r>
            <w:r w:rsidR="008B7CA9">
              <w:rPr>
                <w:rFonts w:ascii="Arial" w:eastAsia="Times New Roman" w:hAnsi="Arial"/>
                <w:color w:val="000000"/>
              </w:rPr>
              <w:t xml:space="preserve">working </w:t>
            </w:r>
            <w:r>
              <w:rPr>
                <w:rFonts w:ascii="Arial" w:eastAsia="Times New Roman" w:hAnsi="Arial"/>
                <w:color w:val="000000"/>
              </w:rPr>
              <w:t>as before merging,</w:t>
            </w:r>
          </w:p>
        </w:tc>
      </w:tr>
      <w:tr w:rsidR="002C41C9" w:rsidRPr="00322B1F" w:rsidTr="002C41C9">
        <w:tc>
          <w:tcPr>
            <w:tcW w:w="4047" w:type="dxa"/>
            <w:shd w:val="clear" w:color="auto" w:fill="E2EFD9" w:themeFill="accent6" w:themeFillTint="33"/>
          </w:tcPr>
          <w:p w:rsidR="002C41C9" w:rsidRPr="00530AC2" w:rsidRDefault="002C41C9" w:rsidP="002C41C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C41C9" w:rsidRPr="00322B1F" w:rsidRDefault="002C41C9" w:rsidP="002C41C9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923C26" w:rsidRPr="00322B1F" w:rsidTr="005B5B00">
        <w:tc>
          <w:tcPr>
            <w:tcW w:w="4047" w:type="dxa"/>
            <w:shd w:val="clear" w:color="auto" w:fill="auto"/>
          </w:tcPr>
          <w:p w:rsidR="00923C26" w:rsidRDefault="00D40465" w:rsidP="00923C2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923C26" w:rsidRDefault="00D40465" w:rsidP="00923C26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Complete Merging and test the application</w:t>
            </w:r>
          </w:p>
        </w:tc>
      </w:tr>
    </w:tbl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9C3BFE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Sunday (2hrs)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C3BFE" w:rsidRPr="00322B1F" w:rsidTr="005B5B00">
        <w:tc>
          <w:tcPr>
            <w:tcW w:w="4047" w:type="dxa"/>
            <w:shd w:val="clear" w:color="auto" w:fill="auto"/>
          </w:tcPr>
          <w:p w:rsidR="009C3BFE" w:rsidRDefault="007053D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Develop Presentation Slides </w:t>
            </w:r>
          </w:p>
        </w:tc>
        <w:tc>
          <w:tcPr>
            <w:tcW w:w="5303" w:type="dxa"/>
            <w:shd w:val="clear" w:color="auto" w:fill="auto"/>
          </w:tcPr>
          <w:p w:rsidR="009C3BFE" w:rsidRDefault="00FD0251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create individual slides based on each of our work simultaneously and then merge it to a single</w:t>
            </w:r>
            <w:r w:rsidRPr="00A1167E">
              <w:rPr>
                <w:rFonts w:ascii="Arial" w:eastAsia="Times New Roman" w:hAnsi="Arial"/>
                <w:color w:val="C00000"/>
              </w:rPr>
              <w:t xml:space="preserve"> Power Point Presentation</w:t>
            </w:r>
            <w:r w:rsidR="00E6358D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A1167E" w:rsidRPr="00322B1F" w:rsidTr="005B5B00">
        <w:tc>
          <w:tcPr>
            <w:tcW w:w="4047" w:type="dxa"/>
            <w:shd w:val="clear" w:color="auto" w:fill="auto"/>
          </w:tcPr>
          <w:p w:rsidR="00A1167E" w:rsidRDefault="005532F2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A1167E" w:rsidRDefault="005532F2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Once we complete our ppt.</w:t>
            </w:r>
          </w:p>
        </w:tc>
      </w:tr>
    </w:tbl>
    <w:p w:rsidR="009C3BFE" w:rsidRDefault="009C3BFE" w:rsidP="00FB5E6C">
      <w:pPr>
        <w:rPr>
          <w:color w:val="1F4E79" w:themeColor="accent1" w:themeShade="80"/>
          <w:sz w:val="32"/>
          <w:szCs w:val="32"/>
        </w:rPr>
      </w:pPr>
    </w:p>
    <w:p w:rsidR="00546399" w:rsidRDefault="00546399" w:rsidP="0054639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Knowledge Transfer</w:t>
      </w:r>
    </w:p>
    <w:p w:rsidR="00546399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54639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(2hrs) – Part 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546399" w:rsidRPr="00322B1F" w:rsidTr="00B70A5D">
        <w:tc>
          <w:tcPr>
            <w:tcW w:w="4047" w:type="dxa"/>
            <w:shd w:val="clear" w:color="auto" w:fill="E2EFD9" w:themeFill="accent6" w:themeFillTint="33"/>
          </w:tcPr>
          <w:p w:rsidR="00546399" w:rsidRDefault="00FB2251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Make others to understand your Work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546399" w:rsidRDefault="00FC3207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Discussion between ourselves about our work, so that one can help other during the review in</w:t>
            </w:r>
            <w:r w:rsidR="005C4034">
              <w:rPr>
                <w:rFonts w:ascii="Arial" w:eastAsia="Times New Roman" w:hAnsi="Arial"/>
                <w:color w:val="000000"/>
              </w:rPr>
              <w:t xml:space="preserve"> </w:t>
            </w:r>
            <w:r>
              <w:rPr>
                <w:rFonts w:ascii="Arial" w:eastAsia="Times New Roman" w:hAnsi="Arial"/>
                <w:color w:val="000000"/>
              </w:rPr>
              <w:t>ca</w:t>
            </w:r>
            <w:r w:rsidR="005C4034">
              <w:rPr>
                <w:rFonts w:ascii="Arial" w:eastAsia="Times New Roman" w:hAnsi="Arial"/>
                <w:color w:val="000000"/>
              </w:rPr>
              <w:t>se of any difficult/unknown ques</w:t>
            </w:r>
            <w:r>
              <w:rPr>
                <w:rFonts w:ascii="Arial" w:eastAsia="Times New Roman" w:hAnsi="Arial"/>
                <w:color w:val="000000"/>
              </w:rPr>
              <w:t>tions are raised by the reviewers.</w:t>
            </w:r>
          </w:p>
        </w:tc>
      </w:tr>
      <w:tr w:rsidR="00C45E59" w:rsidRPr="00322B1F" w:rsidTr="005B5B00">
        <w:tc>
          <w:tcPr>
            <w:tcW w:w="4047" w:type="dxa"/>
            <w:shd w:val="clear" w:color="auto" w:fill="auto"/>
          </w:tcPr>
          <w:p w:rsidR="00C45E59" w:rsidRDefault="00C45E5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0C231C">
              <w:rPr>
                <w:rFonts w:ascii="Arial" w:eastAsia="Times New Roman" w:hAnsi="Arial"/>
                <w:b/>
                <w:color w:val="000000"/>
              </w:rPr>
              <w:t>and Leave Office soon</w:t>
            </w:r>
          </w:p>
        </w:tc>
        <w:tc>
          <w:tcPr>
            <w:tcW w:w="5303" w:type="dxa"/>
            <w:shd w:val="clear" w:color="auto" w:fill="auto"/>
          </w:tcPr>
          <w:p w:rsidR="00C45E59" w:rsidRDefault="00C45E59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Take complete rest on Sunday evening and get ready for tomorrow’s presentation.</w:t>
            </w:r>
          </w:p>
        </w:tc>
      </w:tr>
    </w:tbl>
    <w:p w:rsidR="009C3BFE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  <w:r w:rsidRPr="00546399">
        <w:rPr>
          <w:color w:val="1F4E79" w:themeColor="accent1" w:themeShade="80"/>
          <w:sz w:val="32"/>
          <w:szCs w:val="32"/>
        </w:rPr>
        <w:t xml:space="preserve"> </w:t>
      </w:r>
    </w:p>
    <w:p w:rsidR="00C8711A" w:rsidRDefault="00C8711A" w:rsidP="00546399">
      <w:pPr>
        <w:ind w:left="360"/>
        <w:rPr>
          <w:color w:val="1F4E79" w:themeColor="accent1" w:themeShade="80"/>
          <w:sz w:val="32"/>
          <w:szCs w:val="32"/>
        </w:rPr>
      </w:pPr>
    </w:p>
    <w:p w:rsidR="00C8711A" w:rsidRDefault="00C8711A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All the </w:t>
      </w:r>
      <w:proofErr w:type="gramStart"/>
      <w:r>
        <w:rPr>
          <w:color w:val="1F4E79" w:themeColor="accent1" w:themeShade="80"/>
          <w:sz w:val="32"/>
          <w:szCs w:val="32"/>
        </w:rPr>
        <w:t>Best</w:t>
      </w:r>
      <w:r w:rsidR="00CC6AA1">
        <w:rPr>
          <w:color w:val="1F4E79" w:themeColor="accent1" w:themeShade="80"/>
          <w:sz w:val="32"/>
          <w:szCs w:val="32"/>
        </w:rPr>
        <w:t xml:space="preserve"> !</w:t>
      </w:r>
      <w:proofErr w:type="gramEnd"/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pBdr>
          <w:bottom w:val="single" w:sz="6" w:space="1" w:color="auto"/>
        </w:pBd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Tutorial </w:t>
      </w:r>
    </w:p>
    <w:p w:rsidR="00CA2167" w:rsidRPr="00A43D01" w:rsidRDefault="00CA2167" w:rsidP="00A43D01">
      <w:pPr>
        <w:ind w:left="360"/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A43D01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A43D01">
        <w:rPr>
          <w:rFonts w:ascii="Times New Roman" w:hAnsi="Times New Roman"/>
          <w:b/>
          <w:sz w:val="28"/>
          <w:szCs w:val="28"/>
        </w:rPr>
        <w:t xml:space="preserve"> Tutorial-Work Flow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 xml:space="preserve">     https://www.youtube.com/watch?v=3a2x1iJFJWc</w:t>
      </w: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 xml:space="preserve">Demo </w:t>
      </w:r>
      <w:proofErr w:type="spellStart"/>
      <w:r w:rsidRPr="00A43D01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A43D01">
        <w:rPr>
          <w:rFonts w:ascii="Times New Roman" w:hAnsi="Times New Roman"/>
          <w:sz w:val="28"/>
          <w:szCs w:val="28"/>
        </w:rPr>
        <w:t xml:space="preserve">: 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https://www.youtube.com/watch?v=9pa_PV2LUlw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</w:t>
      </w:r>
      <w:r>
        <w:rPr>
          <w:rFonts w:ascii="Times New Roman" w:hAnsi="Times New Roman"/>
          <w:color w:val="0070C0"/>
          <w:sz w:val="28"/>
          <w:szCs w:val="28"/>
        </w:rPr>
        <w:t>youtube.com/watch?v=HVsySz-h9r4</w:t>
      </w:r>
    </w:p>
    <w:p w:rsidR="00A43D01" w:rsidRPr="00A43D01" w:rsidRDefault="00A43D01" w:rsidP="00A43D01">
      <w:pPr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A43D01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A43D01">
        <w:rPr>
          <w:rFonts w:ascii="Times New Roman" w:hAnsi="Times New Roman"/>
          <w:b/>
          <w:sz w:val="28"/>
          <w:szCs w:val="28"/>
        </w:rPr>
        <w:t xml:space="preserve"> Commands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Create a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15BA8">
        <w:rPr>
          <w:rFonts w:ascii="Times New Roman" w:hAnsi="Times New Roman"/>
          <w:color w:val="0070C0"/>
          <w:sz w:val="28"/>
          <w:szCs w:val="28"/>
        </w:rPr>
        <w:t>mkdir</w:t>
      </w:r>
      <w:proofErr w:type="spellEnd"/>
      <w:proofErr w:type="gramEnd"/>
      <w:r w:rsidRPr="00615BA8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15BA8">
        <w:rPr>
          <w:rFonts w:ascii="Times New Roman" w:hAnsi="Times New Roman"/>
          <w:color w:val="0070C0"/>
          <w:sz w:val="28"/>
          <w:szCs w:val="28"/>
        </w:rPr>
        <w:t>myrepo</w:t>
      </w:r>
      <w:proofErr w:type="spellEnd"/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lastRenderedPageBreak/>
        <w:t>2. Navigate to that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615BA8">
        <w:rPr>
          <w:rFonts w:ascii="Times New Roman" w:hAnsi="Times New Roman"/>
          <w:color w:val="0070C0"/>
          <w:sz w:val="28"/>
          <w:szCs w:val="28"/>
        </w:rPr>
        <w:t>cd</w:t>
      </w:r>
      <w:proofErr w:type="gramEnd"/>
      <w:r w:rsidRPr="00615BA8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15BA8">
        <w:rPr>
          <w:rFonts w:ascii="Times New Roman" w:hAnsi="Times New Roman"/>
          <w:color w:val="0070C0"/>
          <w:sz w:val="28"/>
          <w:szCs w:val="28"/>
        </w:rPr>
        <w:t>myrepo</w:t>
      </w:r>
      <w:proofErr w:type="spellEnd"/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 Clone the remote repository</w:t>
      </w:r>
    </w:p>
    <w:p w:rsidR="00A43D01" w:rsidRPr="006A1A60" w:rsidRDefault="00A43D01" w:rsidP="006A1A60">
      <w:pPr>
        <w:tabs>
          <w:tab w:val="left" w:pos="7080"/>
        </w:tabs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A1A6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6A1A60">
        <w:rPr>
          <w:rFonts w:ascii="Times New Roman" w:hAnsi="Times New Roman"/>
          <w:color w:val="0070C0"/>
          <w:sz w:val="28"/>
          <w:szCs w:val="28"/>
        </w:rPr>
        <w:t xml:space="preserve"> clone </w:t>
      </w:r>
      <w:hyperlink r:id="rId10" w:history="1">
        <w:r w:rsidR="00615BA8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https://github.com/annamalais/myteam.git</w:t>
        </w:r>
      </w:hyperlink>
      <w:r w:rsidR="006A1A60" w:rsidRPr="006A1A60">
        <w:rPr>
          <w:rFonts w:ascii="Times New Roman" w:hAnsi="Times New Roman"/>
          <w:color w:val="0070C0"/>
          <w:sz w:val="28"/>
          <w:szCs w:val="28"/>
        </w:rPr>
        <w:tab/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4. Navigate to </w:t>
      </w:r>
      <w:proofErr w:type="spellStart"/>
      <w:r w:rsidRPr="00A43D01">
        <w:rPr>
          <w:rFonts w:ascii="Times New Roman" w:hAnsi="Times New Roman"/>
          <w:sz w:val="28"/>
          <w:szCs w:val="28"/>
        </w:rPr>
        <w:t>myteam</w:t>
      </w:r>
      <w:proofErr w:type="spellEnd"/>
      <w:r w:rsidRPr="00A43D01">
        <w:rPr>
          <w:rFonts w:ascii="Times New Roman" w:hAnsi="Times New Roman"/>
          <w:sz w:val="28"/>
          <w:szCs w:val="28"/>
        </w:rPr>
        <w:t xml:space="preserve">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615BA8">
        <w:rPr>
          <w:rFonts w:ascii="Times New Roman" w:hAnsi="Times New Roman"/>
          <w:color w:val="0070C0"/>
          <w:sz w:val="28"/>
          <w:szCs w:val="28"/>
        </w:rPr>
        <w:t>cd</w:t>
      </w:r>
      <w:proofErr w:type="gramEnd"/>
      <w:r w:rsidRPr="00615BA8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15BA8">
        <w:rPr>
          <w:rFonts w:ascii="Times New Roman" w:hAnsi="Times New Roman"/>
          <w:color w:val="0070C0"/>
          <w:sz w:val="28"/>
          <w:szCs w:val="28"/>
        </w:rPr>
        <w:t>myteam</w:t>
      </w:r>
      <w:proofErr w:type="spellEnd"/>
    </w:p>
    <w:p w:rsidR="00615BA8" w:rsidRPr="00A43D01" w:rsidRDefault="00615BA8" w:rsidP="00615BA8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995DB4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List the files using '</w:t>
      </w:r>
      <w:r w:rsidRPr="00615BA8">
        <w:rPr>
          <w:rFonts w:ascii="Times New Roman" w:hAnsi="Times New Roman"/>
          <w:color w:val="0070C0"/>
          <w:sz w:val="28"/>
          <w:szCs w:val="28"/>
        </w:rPr>
        <w:t>ls</w:t>
      </w:r>
      <w:r w:rsidRPr="00A43D01">
        <w:rPr>
          <w:rFonts w:ascii="Times New Roman" w:hAnsi="Times New Roman"/>
          <w:sz w:val="28"/>
          <w:szCs w:val="28"/>
        </w:rPr>
        <w:t>'</w:t>
      </w:r>
    </w:p>
    <w:p w:rsidR="00995DB4" w:rsidRPr="00A43D01" w:rsidRDefault="00995DB4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6. Create your user name and </w:t>
      </w:r>
      <w:r w:rsidR="00ED1A5A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mail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A1A6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6A1A60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A1A60">
        <w:rPr>
          <w:rFonts w:ascii="Times New Roman" w:hAnsi="Times New Roman"/>
          <w:color w:val="0070C0"/>
          <w:sz w:val="28"/>
          <w:szCs w:val="28"/>
        </w:rPr>
        <w:t>config</w:t>
      </w:r>
      <w:proofErr w:type="spellEnd"/>
      <w:r w:rsidRPr="006A1A60">
        <w:rPr>
          <w:rFonts w:ascii="Times New Roman" w:hAnsi="Times New Roman"/>
          <w:color w:val="0070C0"/>
          <w:sz w:val="28"/>
          <w:szCs w:val="28"/>
        </w:rPr>
        <w:t xml:space="preserve"> --global user.name "Anna"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A1A6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6A1A60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A1A60">
        <w:rPr>
          <w:rFonts w:ascii="Times New Roman" w:hAnsi="Times New Roman"/>
          <w:color w:val="0070C0"/>
          <w:sz w:val="28"/>
          <w:szCs w:val="28"/>
        </w:rPr>
        <w:t>config</w:t>
      </w:r>
      <w:proofErr w:type="spellEnd"/>
      <w:r w:rsidRPr="006A1A60">
        <w:rPr>
          <w:rFonts w:ascii="Times New Roman" w:hAnsi="Times New Roman"/>
          <w:color w:val="0070C0"/>
          <w:sz w:val="28"/>
          <w:szCs w:val="28"/>
        </w:rPr>
        <w:t xml:space="preserve"> --global </w:t>
      </w:r>
      <w:proofErr w:type="spellStart"/>
      <w:r w:rsidRPr="006A1A60">
        <w:rPr>
          <w:rFonts w:ascii="Times New Roman" w:hAnsi="Times New Roman"/>
          <w:color w:val="0070C0"/>
          <w:sz w:val="28"/>
          <w:szCs w:val="28"/>
        </w:rPr>
        <w:t>user.email</w:t>
      </w:r>
      <w:proofErr w:type="spellEnd"/>
      <w:r w:rsidRPr="006A1A60">
        <w:rPr>
          <w:rFonts w:ascii="Times New Roman" w:hAnsi="Times New Roman"/>
          <w:color w:val="0070C0"/>
          <w:sz w:val="28"/>
          <w:szCs w:val="28"/>
        </w:rPr>
        <w:t xml:space="preserve"> </w:t>
      </w:r>
      <w:hyperlink r:id="rId11" w:history="1">
        <w:r w:rsidR="006A1A60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s.annamalaikarthick@gmail.com</w:t>
        </w:r>
      </w:hyperlink>
    </w:p>
    <w:p w:rsidR="006A1A60" w:rsidRPr="00A43D01" w:rsidRDefault="006A1A60" w:rsidP="006A1A60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O</w:t>
      </w:r>
      <w:r w:rsidR="00A43D01" w:rsidRPr="00A43D01">
        <w:rPr>
          <w:rFonts w:ascii="Times New Roman" w:hAnsi="Times New Roman"/>
          <w:sz w:val="28"/>
          <w:szCs w:val="28"/>
        </w:rPr>
        <w:t>pen your file or create your file in this folder.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8. Make changes in these files.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-----------</w:t>
      </w:r>
      <w:r w:rsidRPr="006A1A60">
        <w:rPr>
          <w:rFonts w:ascii="Times New Roman" w:hAnsi="Times New Roman"/>
          <w:b/>
          <w:sz w:val="28"/>
          <w:szCs w:val="28"/>
        </w:rPr>
        <w:t>Push and Pull</w:t>
      </w:r>
      <w:r w:rsidRPr="00A43D01">
        <w:rPr>
          <w:rFonts w:ascii="Times New Roman" w:hAnsi="Times New Roman"/>
          <w:sz w:val="28"/>
          <w:szCs w:val="28"/>
        </w:rPr>
        <w:t>--------</w:t>
      </w:r>
    </w:p>
    <w:p w:rsidR="009D14EA" w:rsidRPr="00A43D01" w:rsidRDefault="009D14EA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Check status and difference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9D14EA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9D14EA">
        <w:rPr>
          <w:rFonts w:ascii="Times New Roman" w:hAnsi="Times New Roman"/>
          <w:color w:val="0070C0"/>
          <w:sz w:val="28"/>
          <w:szCs w:val="28"/>
        </w:rPr>
        <w:t xml:space="preserve"> diff</w:t>
      </w:r>
    </w:p>
    <w:p w:rsidR="00A43D01" w:rsidRPr="00A43D01" w:rsidRDefault="00A43D01" w:rsidP="009D14EA">
      <w:pPr>
        <w:ind w:left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D14EA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9D14EA">
        <w:rPr>
          <w:rFonts w:ascii="Times New Roman" w:hAnsi="Times New Roman"/>
          <w:color w:val="0070C0"/>
          <w:sz w:val="28"/>
          <w:szCs w:val="28"/>
        </w:rPr>
        <w:t xml:space="preserve">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Add to local repos</w:t>
      </w:r>
    </w:p>
    <w:p w:rsidR="00A43D01" w:rsidRPr="009D14EA" w:rsidRDefault="00EA071B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A43D01" w:rsidRPr="009D14EA">
        <w:rPr>
          <w:rFonts w:ascii="Times New Roman" w:hAnsi="Times New Roman"/>
          <w:color w:val="0070C0"/>
          <w:sz w:val="28"/>
          <w:szCs w:val="28"/>
        </w:rPr>
        <w:t>add -A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9D14EA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9D14EA">
        <w:rPr>
          <w:rFonts w:ascii="Times New Roman" w:hAnsi="Times New Roman"/>
          <w:color w:val="0070C0"/>
          <w:sz w:val="28"/>
          <w:szCs w:val="28"/>
        </w:rPr>
        <w:t xml:space="preserve">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</w:t>
      </w:r>
      <w:r w:rsidR="009D14EA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 xml:space="preserve">Commit </w:t>
      </w:r>
    </w:p>
    <w:p w:rsidR="00511707" w:rsidRPr="00A43D01" w:rsidRDefault="00511707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511707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511707">
        <w:rPr>
          <w:rFonts w:ascii="Times New Roman" w:hAnsi="Times New Roman"/>
          <w:color w:val="0070C0"/>
          <w:sz w:val="28"/>
          <w:szCs w:val="28"/>
        </w:rPr>
        <w:t xml:space="preserve"> commit -m "type your message"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</w:t>
      </w:r>
      <w:r w:rsidR="00511707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Before pushing this to remote repo, pull from remote repo first</w:t>
      </w: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511707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511707">
        <w:rPr>
          <w:rFonts w:ascii="Times New Roman" w:hAnsi="Times New Roman"/>
          <w:color w:val="0070C0"/>
          <w:sz w:val="28"/>
          <w:szCs w:val="28"/>
        </w:rPr>
        <w:t xml:space="preserve"> pull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A6545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Push your changes to remote repo</w:t>
      </w:r>
    </w:p>
    <w:p w:rsidR="00A43D01" w:rsidRPr="00DD2D50" w:rsidRDefault="00A43D01" w:rsidP="00DD2D5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DD2D5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DD2D50">
        <w:rPr>
          <w:rFonts w:ascii="Times New Roman" w:hAnsi="Times New Roman"/>
          <w:color w:val="0070C0"/>
          <w:sz w:val="28"/>
          <w:szCs w:val="28"/>
        </w:rPr>
        <w:t xml:space="preserve"> push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------- </w:t>
      </w:r>
      <w:r w:rsidRPr="00DD2D50">
        <w:rPr>
          <w:rFonts w:ascii="Times New Roman" w:hAnsi="Times New Roman"/>
          <w:b/>
          <w:sz w:val="28"/>
          <w:szCs w:val="28"/>
        </w:rPr>
        <w:t>Create three branches</w:t>
      </w:r>
      <w:r w:rsidRPr="00A43D01">
        <w:rPr>
          <w:rFonts w:ascii="Times New Roman" w:hAnsi="Times New Roman"/>
          <w:sz w:val="28"/>
          <w:szCs w:val="28"/>
        </w:rPr>
        <w:t xml:space="preserve"> -------</w:t>
      </w:r>
    </w:p>
    <w:p w:rsidR="008C5D46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</w:t>
      </w:r>
      <w:r w:rsidR="00A43D01" w:rsidRPr="00A43D01">
        <w:rPr>
          <w:rFonts w:ascii="Times New Roman" w:hAnsi="Times New Roman"/>
          <w:sz w:val="28"/>
          <w:szCs w:val="28"/>
        </w:rPr>
        <w:t xml:space="preserve">o view existing branch </w:t>
      </w:r>
    </w:p>
    <w:p w:rsidR="00A43D01" w:rsidRPr="008C5D46" w:rsidRDefault="00A43D01" w:rsidP="008C5D46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8C5D46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8C5D46">
        <w:rPr>
          <w:rFonts w:ascii="Times New Roman" w:hAnsi="Times New Roman"/>
          <w:color w:val="0070C0"/>
          <w:sz w:val="28"/>
          <w:szCs w:val="28"/>
        </w:rPr>
        <w:t xml:space="preserve"> branch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Create a new branch and switch to it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10277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10277B">
        <w:rPr>
          <w:rFonts w:ascii="Times New Roman" w:hAnsi="Times New Roman"/>
          <w:color w:val="0070C0"/>
          <w:sz w:val="28"/>
          <w:szCs w:val="28"/>
        </w:rPr>
        <w:t xml:space="preserve"> branch </w:t>
      </w:r>
      <w:proofErr w:type="spellStart"/>
      <w:r w:rsidRPr="0010277B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10277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10277B">
        <w:rPr>
          <w:rFonts w:ascii="Times New Roman" w:hAnsi="Times New Roman"/>
          <w:color w:val="0070C0"/>
          <w:sz w:val="28"/>
          <w:szCs w:val="28"/>
        </w:rPr>
        <w:t xml:space="preserve"> checkout </w:t>
      </w:r>
      <w:proofErr w:type="spellStart"/>
      <w:r w:rsidRPr="0010277B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3B0707" w:rsidRDefault="00A43D01" w:rsidP="003B070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B0707">
        <w:rPr>
          <w:rFonts w:ascii="Times New Roman" w:hAnsi="Times New Roman"/>
          <w:sz w:val="28"/>
          <w:szCs w:val="28"/>
        </w:rPr>
        <w:t>Follow above ---</w:t>
      </w:r>
      <w:r w:rsidRPr="003B0707">
        <w:rPr>
          <w:rFonts w:ascii="Times New Roman" w:hAnsi="Times New Roman"/>
          <w:b/>
          <w:sz w:val="28"/>
          <w:szCs w:val="28"/>
        </w:rPr>
        <w:t>Push and Pull</w:t>
      </w:r>
      <w:r w:rsidR="0010277B" w:rsidRPr="003B0707">
        <w:rPr>
          <w:rFonts w:ascii="Times New Roman" w:hAnsi="Times New Roman"/>
          <w:b/>
          <w:sz w:val="28"/>
          <w:szCs w:val="28"/>
        </w:rPr>
        <w:t xml:space="preserve"> Procedure</w:t>
      </w:r>
      <w:r w:rsidRPr="003B0707">
        <w:rPr>
          <w:rFonts w:ascii="Times New Roman" w:hAnsi="Times New Roman"/>
          <w:sz w:val="28"/>
          <w:szCs w:val="28"/>
        </w:rPr>
        <w:t>---</w:t>
      </w:r>
    </w:p>
    <w:p w:rsidR="003B0707" w:rsidRPr="003B0707" w:rsidRDefault="003B0707" w:rsidP="003B0707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Replace master with your </w:t>
      </w:r>
      <w:proofErr w:type="spellStart"/>
      <w:r>
        <w:rPr>
          <w:rFonts w:ascii="Times New Roman" w:hAnsi="Times New Roman"/>
          <w:sz w:val="28"/>
          <w:szCs w:val="28"/>
        </w:rPr>
        <w:t>branch_name</w:t>
      </w:r>
      <w:proofErr w:type="spellEnd"/>
      <w:r>
        <w:rPr>
          <w:rFonts w:ascii="Times New Roman" w:hAnsi="Times New Roman"/>
          <w:sz w:val="28"/>
          <w:szCs w:val="28"/>
        </w:rPr>
        <w:t xml:space="preserve"> and follow that.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Push your branch to remote</w:t>
      </w:r>
    </w:p>
    <w:p w:rsidR="00A43D01" w:rsidRPr="00FD2C3F" w:rsidRDefault="00A43D01" w:rsidP="00FD2C3F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FD2C3F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FD2C3F">
        <w:rPr>
          <w:rFonts w:ascii="Times New Roman" w:hAnsi="Times New Roman"/>
          <w:color w:val="0070C0"/>
          <w:sz w:val="28"/>
          <w:szCs w:val="28"/>
        </w:rPr>
        <w:t xml:space="preserve"> push -u origin </w:t>
      </w:r>
      <w:proofErr w:type="spellStart"/>
      <w:r w:rsidRPr="00FD2C3F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  <w:r w:rsidRPr="00FD2C3F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2914DC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At last when everything is done, we have to merge.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</w:t>
      </w:r>
      <w:r w:rsidR="00CB26DB">
        <w:rPr>
          <w:rFonts w:ascii="Times New Roman" w:hAnsi="Times New Roman"/>
          <w:sz w:val="28"/>
          <w:szCs w:val="28"/>
        </w:rPr>
        <w:t xml:space="preserve"> </w:t>
      </w:r>
      <w:r w:rsidR="00CB26DB" w:rsidRPr="00A43D01">
        <w:rPr>
          <w:rFonts w:ascii="Times New Roman" w:hAnsi="Times New Roman"/>
          <w:sz w:val="28"/>
          <w:szCs w:val="28"/>
        </w:rPr>
        <w:t>First</w:t>
      </w:r>
      <w:r w:rsidRPr="00A43D01">
        <w:rPr>
          <w:rFonts w:ascii="Times New Roman" w:hAnsi="Times New Roman"/>
          <w:sz w:val="28"/>
          <w:szCs w:val="28"/>
        </w:rPr>
        <w:t xml:space="preserve"> checkout to master,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CB26D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B26DB">
        <w:rPr>
          <w:rFonts w:ascii="Times New Roman" w:hAnsi="Times New Roman"/>
          <w:color w:val="0070C0"/>
          <w:sz w:val="28"/>
          <w:szCs w:val="28"/>
        </w:rPr>
        <w:t xml:space="preserve"> checkout master 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-then pull master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CB26D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B26DB">
        <w:rPr>
          <w:rFonts w:ascii="Times New Roman" w:hAnsi="Times New Roman"/>
          <w:color w:val="0070C0"/>
          <w:sz w:val="28"/>
          <w:szCs w:val="28"/>
        </w:rPr>
        <w:t xml:space="preserve"> pull origin master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-merge </w:t>
      </w:r>
      <w:proofErr w:type="spellStart"/>
      <w:r w:rsidRPr="00A43D01">
        <w:rPr>
          <w:rFonts w:ascii="Times New Roman" w:hAnsi="Times New Roman"/>
          <w:sz w:val="28"/>
          <w:szCs w:val="28"/>
        </w:rPr>
        <w:t>branchname</w:t>
      </w:r>
      <w:proofErr w:type="spellEnd"/>
    </w:p>
    <w:p w:rsidR="00A43D01" w:rsidRPr="00CB26DB" w:rsidRDefault="003B0707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/>
          <w:color w:val="0070C0"/>
          <w:sz w:val="28"/>
          <w:szCs w:val="28"/>
        </w:rPr>
        <w:t xml:space="preserve"> merge</w:t>
      </w:r>
      <w:r w:rsidR="00A43D01" w:rsidRPr="00CB26DB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="00A43D01" w:rsidRPr="00CB26DB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-check whether its merger or not</w:t>
      </w:r>
    </w:p>
    <w:p w:rsidR="00A43D01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CB26D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B26DB">
        <w:rPr>
          <w:rFonts w:ascii="Times New Roman" w:hAnsi="Times New Roman"/>
          <w:color w:val="0070C0"/>
          <w:sz w:val="28"/>
          <w:szCs w:val="28"/>
        </w:rPr>
        <w:t xml:space="preserve"> branch </w:t>
      </w:r>
      <w:r w:rsidR="003B0707">
        <w:rPr>
          <w:rFonts w:ascii="Times New Roman" w:hAnsi="Times New Roman"/>
          <w:color w:val="0070C0"/>
          <w:sz w:val="28"/>
          <w:szCs w:val="28"/>
        </w:rPr>
        <w:t>–</w:t>
      </w:r>
      <w:r w:rsidRPr="00CB26DB">
        <w:rPr>
          <w:rFonts w:ascii="Times New Roman" w:hAnsi="Times New Roman"/>
          <w:color w:val="0070C0"/>
          <w:sz w:val="28"/>
          <w:szCs w:val="28"/>
        </w:rPr>
        <w:t>merged</w:t>
      </w:r>
    </w:p>
    <w:p w:rsidR="003B0707" w:rsidRDefault="003B0707" w:rsidP="003B07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>then push your master branch to remote repo.</w:t>
      </w:r>
    </w:p>
    <w:p w:rsidR="003B0707" w:rsidRPr="003B0707" w:rsidRDefault="003B0707" w:rsidP="003B0707">
      <w:pPr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3B0707">
        <w:rPr>
          <w:rFonts w:ascii="Times New Roman" w:hAnsi="Times New Roman"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3B0707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push –u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6.</w:t>
      </w:r>
      <w:r w:rsidR="000519E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If that branch is not required then d</w:t>
      </w:r>
      <w:r w:rsidR="000519ED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lete it</w:t>
      </w:r>
      <w:proofErr w:type="gramStart"/>
      <w:r w:rsidRPr="00A43D01">
        <w:rPr>
          <w:rFonts w:ascii="Times New Roman" w:hAnsi="Times New Roman"/>
          <w:sz w:val="28"/>
          <w:szCs w:val="28"/>
        </w:rPr>
        <w:t>,.</w:t>
      </w:r>
      <w:proofErr w:type="gramEnd"/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L</w:t>
      </w:r>
      <w:r w:rsidR="00A43D01" w:rsidRPr="00CC7C1C">
        <w:rPr>
          <w:rFonts w:ascii="Times New Roman" w:hAnsi="Times New Roman"/>
          <w:b/>
          <w:sz w:val="28"/>
          <w:szCs w:val="28"/>
        </w:rPr>
        <w:t>ocally delete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r w:rsidR="00A43D01" w:rsidRPr="00CC7C1C">
        <w:rPr>
          <w:rFonts w:ascii="Times New Roman" w:hAnsi="Times New Roman"/>
          <w:color w:val="0070C0"/>
          <w:sz w:val="28"/>
          <w:szCs w:val="28"/>
        </w:rPr>
        <w:t xml:space="preserve"> branch -d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R</w:t>
      </w:r>
      <w:r w:rsidR="00A43D01" w:rsidRPr="00CC7C1C">
        <w:rPr>
          <w:rFonts w:ascii="Times New Roman" w:hAnsi="Times New Roman"/>
          <w:b/>
          <w:sz w:val="28"/>
          <w:szCs w:val="28"/>
        </w:rPr>
        <w:t>emote del</w:t>
      </w:r>
      <w:r w:rsidRPr="00CC7C1C">
        <w:rPr>
          <w:rFonts w:ascii="Times New Roman" w:hAnsi="Times New Roman"/>
          <w:b/>
          <w:sz w:val="28"/>
          <w:szCs w:val="28"/>
        </w:rPr>
        <w:t>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r w:rsidR="00A43D01" w:rsidRPr="00CC7C1C">
        <w:rPr>
          <w:rFonts w:ascii="Times New Roman" w:hAnsi="Times New Roman"/>
          <w:color w:val="0070C0"/>
          <w:sz w:val="28"/>
          <w:szCs w:val="28"/>
        </w:rPr>
        <w:t xml:space="preserve"> push origin --delete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Default="00A43D01" w:rsidP="000519ED">
      <w:pPr>
        <w:ind w:left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C7C1C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C7C1C">
        <w:rPr>
          <w:rFonts w:ascii="Times New Roman" w:hAnsi="Times New Roman"/>
          <w:color w:val="0070C0"/>
          <w:sz w:val="28"/>
          <w:szCs w:val="28"/>
        </w:rPr>
        <w:t xml:space="preserve"> branch -a</w:t>
      </w:r>
      <w:r w:rsidRPr="00A43D01">
        <w:rPr>
          <w:rFonts w:ascii="Times New Roman" w:hAnsi="Times New Roman"/>
          <w:sz w:val="28"/>
          <w:szCs w:val="28"/>
        </w:rPr>
        <w:t xml:space="preserve"> </w:t>
      </w:r>
      <w:r w:rsidR="000519ED">
        <w:rPr>
          <w:rFonts w:ascii="Times New Roman" w:hAnsi="Times New Roman"/>
          <w:sz w:val="28"/>
          <w:szCs w:val="28"/>
        </w:rPr>
        <w:t xml:space="preserve">  : </w:t>
      </w:r>
      <w:r w:rsidRPr="00A43D01">
        <w:rPr>
          <w:rFonts w:ascii="Times New Roman" w:hAnsi="Times New Roman"/>
          <w:sz w:val="28"/>
          <w:szCs w:val="28"/>
        </w:rPr>
        <w:t>to check remote branches</w:t>
      </w: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FC7983" w:rsidRDefault="00087BD6" w:rsidP="00FC7983">
      <w:pPr>
        <w:ind w:left="720"/>
        <w:jc w:val="center"/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Software Links</w:t>
      </w:r>
      <w:r w:rsidR="00C8559D"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 and References</w:t>
      </w:r>
    </w:p>
    <w:p w:rsidR="00321B32" w:rsidRDefault="00321B32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</w:p>
    <w:p w:rsidR="00BD13EB" w:rsidRDefault="00BD13EB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IDE</w:t>
      </w:r>
    </w:p>
    <w:p w:rsidR="00FC7983" w:rsidRDefault="00FC7983" w:rsidP="00E56A05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BD13EB" w:rsidRPr="00BD13EB" w:rsidRDefault="002907A6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sz w:val="28"/>
          <w:szCs w:val="28"/>
        </w:rPr>
        <w:t>Sublime</w:t>
      </w:r>
      <w:r w:rsidR="001362B2" w:rsidRPr="00BD13EB">
        <w:rPr>
          <w:rFonts w:ascii="Times New Roman" w:hAnsi="Times New Roman"/>
          <w:b/>
          <w:sz w:val="28"/>
          <w:szCs w:val="28"/>
        </w:rPr>
        <w:t xml:space="preserve"> Text Editor</w:t>
      </w:r>
      <w:r w:rsidRPr="00BD13EB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BD13EB">
          <w:rPr>
            <w:rStyle w:val="Hyperlink"/>
            <w:rFonts w:ascii="Times New Roman" w:hAnsi="Times New Roman"/>
            <w:sz w:val="28"/>
            <w:szCs w:val="28"/>
          </w:rPr>
          <w:t>https://www.sublimetext.com</w:t>
        </w:r>
      </w:hyperlink>
      <w:r w:rsidRPr="00BD13EB">
        <w:rPr>
          <w:rFonts w:ascii="Times New Roman" w:hAnsi="Times New Roman"/>
          <w:sz w:val="28"/>
          <w:szCs w:val="28"/>
        </w:rPr>
        <w:t xml:space="preserve"> </w:t>
      </w:r>
    </w:p>
    <w:p w:rsidR="00FA7EEF" w:rsidRPr="00BD13EB" w:rsidRDefault="00E42C0C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color w:val="000000" w:themeColor="text1"/>
          <w:sz w:val="28"/>
          <w:szCs w:val="28"/>
        </w:rPr>
        <w:t>Android Studio</w:t>
      </w:r>
      <w:r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3" w:history="1">
        <w:r w:rsidR="00702D83" w:rsidRPr="00BD13EB">
          <w:rPr>
            <w:rStyle w:val="Hyperlink"/>
            <w:rFonts w:ascii="Times New Roman" w:hAnsi="Times New Roman"/>
            <w:sz w:val="28"/>
            <w:szCs w:val="28"/>
          </w:rPr>
          <w:t>https://developer.android.com/studio/index.html</w:t>
        </w:r>
      </w:hyperlink>
      <w:r w:rsidR="00702D83"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F46F5" w:rsidRDefault="00554E04" w:rsidP="00554E04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554E04">
        <w:rPr>
          <w:rFonts w:ascii="Times New Roman" w:hAnsi="Times New Roman"/>
          <w:b/>
          <w:color w:val="000000" w:themeColor="text1"/>
          <w:sz w:val="28"/>
          <w:szCs w:val="28"/>
        </w:rPr>
        <w:t>Visual Studio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https://www.visualstudio.com/vs/community/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3E002D" w:rsidRDefault="003E002D" w:rsidP="000C3F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Dev</w:t>
      </w:r>
      <w:r w:rsidRPr="003E002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3E002D">
        <w:rPr>
          <w:rFonts w:ascii="Times New Roman" w:hAnsi="Times New Roman"/>
          <w:b/>
          <w:color w:val="000000" w:themeColor="text1"/>
          <w:sz w:val="28"/>
          <w:szCs w:val="28"/>
        </w:rPr>
        <w:t>C++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5" w:history="1">
        <w:r w:rsidR="000C3F98" w:rsidRPr="006D56AE">
          <w:rPr>
            <w:rStyle w:val="Hyperlink"/>
            <w:rFonts w:ascii="Times New Roman" w:hAnsi="Times New Roman"/>
            <w:sz w:val="28"/>
            <w:szCs w:val="28"/>
          </w:rPr>
          <w:t>https://sourceforge.net/projects/orwelldevcpp/</w:t>
        </w:r>
      </w:hyperlink>
      <w:r w:rsidR="000C3F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C3F98" w:rsidRDefault="00DB7F5C" w:rsidP="00DB7F5C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Net Beans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https://netbeans.org/downloads/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7A5965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Eclipse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7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http://www.eclipse.org/downloads/eclipse-packages/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120E4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20E4F" w:rsidRDefault="00540DF7" w:rsidP="00120E4F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Dependencies </w:t>
      </w:r>
      <w:r w:rsidR="002806A2">
        <w:rPr>
          <w:rFonts w:ascii="Times New Roman" w:hAnsi="Times New Roman"/>
          <w:color w:val="1F4E79" w:themeColor="accent1" w:themeShade="80"/>
          <w:sz w:val="32"/>
          <w:szCs w:val="32"/>
        </w:rPr>
        <w:t>and Libraries</w:t>
      </w:r>
    </w:p>
    <w:p w:rsidR="00F6702C" w:rsidRDefault="00F6702C" w:rsidP="00120E4F">
      <w:pPr>
        <w:rPr>
          <w:rFonts w:ascii="Times New Roman" w:hAnsi="Times New Roman"/>
          <w:sz w:val="28"/>
          <w:szCs w:val="28"/>
        </w:rPr>
      </w:pPr>
    </w:p>
    <w:p w:rsidR="001A6C02" w:rsidRDefault="00927295" w:rsidP="00F35F4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35F49">
        <w:rPr>
          <w:rFonts w:ascii="Times New Roman" w:hAnsi="Times New Roman"/>
          <w:b/>
          <w:sz w:val="28"/>
          <w:szCs w:val="28"/>
        </w:rPr>
        <w:t>JDK &amp; JRE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http://www.oracle.com/technetwork/java/javase/downloads/index-jsp-138363.html</w:t>
        </w:r>
      </w:hyperlink>
    </w:p>
    <w:p w:rsidR="00F35F49" w:rsidRDefault="006A061B" w:rsidP="00D844E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6A061B">
        <w:rPr>
          <w:rFonts w:ascii="Times New Roman" w:hAnsi="Times New Roman"/>
          <w:b/>
          <w:sz w:val="28"/>
          <w:szCs w:val="28"/>
        </w:rPr>
        <w:t>Wamp</w:t>
      </w:r>
      <w:proofErr w:type="spellEnd"/>
      <w:r w:rsidR="007C63B0">
        <w:rPr>
          <w:rFonts w:ascii="Times New Roman" w:hAnsi="Times New Roman"/>
          <w:b/>
          <w:sz w:val="28"/>
          <w:szCs w:val="28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="00D844E9" w:rsidRPr="006D56AE">
          <w:rPr>
            <w:rStyle w:val="Hyperlink"/>
            <w:rFonts w:ascii="Times New Roman" w:hAnsi="Times New Roman"/>
            <w:sz w:val="28"/>
            <w:szCs w:val="28"/>
          </w:rPr>
          <w:t>http://www.wampserver.com/en/</w:t>
        </w:r>
      </w:hyperlink>
      <w:r w:rsidR="00D844E9">
        <w:rPr>
          <w:rFonts w:ascii="Times New Roman" w:hAnsi="Times New Roman"/>
          <w:sz w:val="28"/>
          <w:szCs w:val="28"/>
        </w:rPr>
        <w:t xml:space="preserve"> </w:t>
      </w:r>
    </w:p>
    <w:p w:rsidR="00D844E9" w:rsidRDefault="00B26D4F" w:rsidP="00B26D4F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26D4F">
        <w:rPr>
          <w:rFonts w:ascii="Times New Roman" w:hAnsi="Times New Roman"/>
          <w:b/>
          <w:sz w:val="28"/>
          <w:szCs w:val="28"/>
        </w:rPr>
        <w:t>Oracle Db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http://www.oracle.com/technetwork/database/enterprise-edition/downloads/index.html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CD69CC" w:rsidRDefault="002F495B" w:rsidP="002F495B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SQLite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https://www.sqlite.org/index.html</w:t>
        </w:r>
      </w:hyperlink>
    </w:p>
    <w:p w:rsidR="002F495B" w:rsidRDefault="00843DC7" w:rsidP="00843DC7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Web Platform Installer</w:t>
      </w:r>
      <w:r w:rsidR="0025135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(Microsoft)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https://www.microsoft.com/web/downloads/</w:t>
        </w:r>
      </w:hyperlink>
      <w:r w:rsidR="00A31381">
        <w:rPr>
          <w:rFonts w:ascii="Times New Roman" w:hAnsi="Times New Roman"/>
          <w:sz w:val="28"/>
          <w:szCs w:val="28"/>
        </w:rPr>
        <w:t xml:space="preserve"> - IIS, .Net Framework, SQL</w:t>
      </w:r>
      <w:r w:rsidR="00A6237D">
        <w:rPr>
          <w:rFonts w:ascii="Times New Roman" w:hAnsi="Times New Roman"/>
          <w:sz w:val="28"/>
          <w:szCs w:val="28"/>
        </w:rPr>
        <w:t xml:space="preserve"> server etc.</w:t>
      </w:r>
    </w:p>
    <w:p w:rsidR="00D775C9" w:rsidRPr="00D775C9" w:rsidRDefault="00D775C9" w:rsidP="00D775C9">
      <w:pPr>
        <w:rPr>
          <w:rFonts w:ascii="Times New Roman" w:hAnsi="Times New Roman"/>
          <w:sz w:val="28"/>
          <w:szCs w:val="28"/>
        </w:rPr>
      </w:pPr>
    </w:p>
    <w:p w:rsidR="00BB2630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  <w:r w:rsidRPr="00D775C9">
        <w:rPr>
          <w:rFonts w:ascii="Times New Roman" w:hAnsi="Times New Roman"/>
          <w:color w:val="1F4E79" w:themeColor="accent1" w:themeShade="80"/>
          <w:sz w:val="32"/>
          <w:szCs w:val="28"/>
        </w:rPr>
        <w:t>References</w:t>
      </w:r>
    </w:p>
    <w:p w:rsidR="00D775C9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</w:p>
    <w:p w:rsidR="00D775C9" w:rsidRDefault="002B56EA" w:rsidP="002B56EA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3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https://www.sqlteaching.com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https://www.tutorialspoint.com/sql/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5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https://www.w3schools.com/sql/sql_intro.asp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372DC" w:rsidRPr="00AC3847" w:rsidRDefault="002372DC" w:rsidP="002372DC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Web Development reference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B2630" w:rsidRPr="00BB2630" w:rsidRDefault="00BB2630" w:rsidP="00BB2630">
      <w:pPr>
        <w:rPr>
          <w:rFonts w:ascii="Times New Roman" w:hAnsi="Times New Roman"/>
          <w:sz w:val="28"/>
          <w:szCs w:val="28"/>
        </w:rPr>
      </w:pPr>
    </w:p>
    <w:p w:rsidR="00D044F0" w:rsidRPr="00D044F0" w:rsidRDefault="00D044F0" w:rsidP="00D044F0">
      <w:pPr>
        <w:ind w:left="720"/>
        <w:rPr>
          <w:rFonts w:ascii="Times New Roman" w:hAnsi="Times New Roman"/>
          <w:sz w:val="28"/>
          <w:szCs w:val="28"/>
        </w:rPr>
      </w:pPr>
    </w:p>
    <w:sectPr w:rsidR="00D044F0" w:rsidRPr="00D044F0">
      <w:footerReference w:type="default" r:id="rId27"/>
      <w:pgSz w:w="12240" w:h="15840" w:code="1"/>
      <w:pgMar w:top="1008" w:right="1440" w:bottom="1008" w:left="144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436" w:rsidRDefault="003C2436">
      <w:pPr>
        <w:spacing w:before="0" w:after="0"/>
      </w:pPr>
      <w:r>
        <w:separator/>
      </w:r>
    </w:p>
  </w:endnote>
  <w:endnote w:type="continuationSeparator" w:id="0">
    <w:p w:rsidR="003C2436" w:rsidRDefault="003C24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6DA" w:rsidRDefault="00792D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B2C09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436" w:rsidRDefault="003C2436">
      <w:pPr>
        <w:spacing w:before="0" w:after="0"/>
      </w:pPr>
      <w:r>
        <w:separator/>
      </w:r>
    </w:p>
  </w:footnote>
  <w:footnote w:type="continuationSeparator" w:id="0">
    <w:p w:rsidR="003C2436" w:rsidRDefault="003C24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E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8A6C92"/>
    <w:multiLevelType w:val="hybridMultilevel"/>
    <w:tmpl w:val="486E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0567"/>
    <w:multiLevelType w:val="hybridMultilevel"/>
    <w:tmpl w:val="DC5A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56FEA"/>
    <w:multiLevelType w:val="hybridMultilevel"/>
    <w:tmpl w:val="DC7A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74C2"/>
    <w:multiLevelType w:val="hybridMultilevel"/>
    <w:tmpl w:val="EB1E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A7703"/>
    <w:multiLevelType w:val="hybridMultilevel"/>
    <w:tmpl w:val="F8C8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E2332"/>
    <w:multiLevelType w:val="hybridMultilevel"/>
    <w:tmpl w:val="E8CA3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F64DC"/>
    <w:multiLevelType w:val="hybridMultilevel"/>
    <w:tmpl w:val="14FA1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66C0"/>
    <w:multiLevelType w:val="hybridMultilevel"/>
    <w:tmpl w:val="3EA803FE"/>
    <w:lvl w:ilvl="0" w:tplc="A72CEAAE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5A21"/>
    <w:multiLevelType w:val="hybridMultilevel"/>
    <w:tmpl w:val="2B6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1F"/>
    <w:rsid w:val="00010B9D"/>
    <w:rsid w:val="00011DDA"/>
    <w:rsid w:val="000308E9"/>
    <w:rsid w:val="000519ED"/>
    <w:rsid w:val="00056EC1"/>
    <w:rsid w:val="00063372"/>
    <w:rsid w:val="00064480"/>
    <w:rsid w:val="00085926"/>
    <w:rsid w:val="00087BD6"/>
    <w:rsid w:val="000A43E5"/>
    <w:rsid w:val="000C0521"/>
    <w:rsid w:val="000C231C"/>
    <w:rsid w:val="000C3F98"/>
    <w:rsid w:val="000C4935"/>
    <w:rsid w:val="000D0BC5"/>
    <w:rsid w:val="000D3728"/>
    <w:rsid w:val="000F606D"/>
    <w:rsid w:val="0010277B"/>
    <w:rsid w:val="0010433F"/>
    <w:rsid w:val="00104F65"/>
    <w:rsid w:val="00110925"/>
    <w:rsid w:val="00112332"/>
    <w:rsid w:val="0012049B"/>
    <w:rsid w:val="00120E4F"/>
    <w:rsid w:val="001328EF"/>
    <w:rsid w:val="00136019"/>
    <w:rsid w:val="001362B2"/>
    <w:rsid w:val="001415EB"/>
    <w:rsid w:val="00145756"/>
    <w:rsid w:val="00155198"/>
    <w:rsid w:val="0015582F"/>
    <w:rsid w:val="00164200"/>
    <w:rsid w:val="00187A21"/>
    <w:rsid w:val="0019746D"/>
    <w:rsid w:val="001A2EFA"/>
    <w:rsid w:val="001A615F"/>
    <w:rsid w:val="001A6C02"/>
    <w:rsid w:val="001B0210"/>
    <w:rsid w:val="001B7A9B"/>
    <w:rsid w:val="001C6F99"/>
    <w:rsid w:val="001E02A6"/>
    <w:rsid w:val="001F16DE"/>
    <w:rsid w:val="001F609B"/>
    <w:rsid w:val="001F6981"/>
    <w:rsid w:val="00206DD4"/>
    <w:rsid w:val="00210235"/>
    <w:rsid w:val="00227A07"/>
    <w:rsid w:val="002332B3"/>
    <w:rsid w:val="0023588D"/>
    <w:rsid w:val="002372DC"/>
    <w:rsid w:val="002473C3"/>
    <w:rsid w:val="00251356"/>
    <w:rsid w:val="002513EE"/>
    <w:rsid w:val="0025423D"/>
    <w:rsid w:val="00256C74"/>
    <w:rsid w:val="0027040E"/>
    <w:rsid w:val="00276178"/>
    <w:rsid w:val="00276736"/>
    <w:rsid w:val="002806A2"/>
    <w:rsid w:val="002844DB"/>
    <w:rsid w:val="002907A6"/>
    <w:rsid w:val="002914DC"/>
    <w:rsid w:val="00293B83"/>
    <w:rsid w:val="00297C41"/>
    <w:rsid w:val="002A496F"/>
    <w:rsid w:val="002B1C96"/>
    <w:rsid w:val="002B56EA"/>
    <w:rsid w:val="002C41C9"/>
    <w:rsid w:val="002C649E"/>
    <w:rsid w:val="002D0B09"/>
    <w:rsid w:val="002D1A67"/>
    <w:rsid w:val="002D1F7D"/>
    <w:rsid w:val="002E4BB3"/>
    <w:rsid w:val="002E51A7"/>
    <w:rsid w:val="002F01D5"/>
    <w:rsid w:val="002F128C"/>
    <w:rsid w:val="002F495B"/>
    <w:rsid w:val="00300E1C"/>
    <w:rsid w:val="003043EC"/>
    <w:rsid w:val="00306AE1"/>
    <w:rsid w:val="00311723"/>
    <w:rsid w:val="00314858"/>
    <w:rsid w:val="00321B32"/>
    <w:rsid w:val="00322B1F"/>
    <w:rsid w:val="00326BB0"/>
    <w:rsid w:val="00347C4B"/>
    <w:rsid w:val="00356D75"/>
    <w:rsid w:val="003A04A0"/>
    <w:rsid w:val="003A7162"/>
    <w:rsid w:val="003A72E6"/>
    <w:rsid w:val="003B0707"/>
    <w:rsid w:val="003C2436"/>
    <w:rsid w:val="003C27AA"/>
    <w:rsid w:val="003C7FD2"/>
    <w:rsid w:val="003D05F9"/>
    <w:rsid w:val="003D5FA2"/>
    <w:rsid w:val="003E0025"/>
    <w:rsid w:val="003E002D"/>
    <w:rsid w:val="003E62C1"/>
    <w:rsid w:val="003F199F"/>
    <w:rsid w:val="003F7909"/>
    <w:rsid w:val="004009DB"/>
    <w:rsid w:val="0041131C"/>
    <w:rsid w:val="00431DA1"/>
    <w:rsid w:val="00434178"/>
    <w:rsid w:val="004700E5"/>
    <w:rsid w:val="0047094F"/>
    <w:rsid w:val="00482456"/>
    <w:rsid w:val="00494D60"/>
    <w:rsid w:val="004962FA"/>
    <w:rsid w:val="0049769B"/>
    <w:rsid w:val="004B14AD"/>
    <w:rsid w:val="004B3754"/>
    <w:rsid w:val="004B7885"/>
    <w:rsid w:val="004C449A"/>
    <w:rsid w:val="004E1EF1"/>
    <w:rsid w:val="004E4850"/>
    <w:rsid w:val="004F0D36"/>
    <w:rsid w:val="004F2905"/>
    <w:rsid w:val="004F3D9C"/>
    <w:rsid w:val="004F74AF"/>
    <w:rsid w:val="00506AC2"/>
    <w:rsid w:val="00511707"/>
    <w:rsid w:val="00514C92"/>
    <w:rsid w:val="005225A6"/>
    <w:rsid w:val="005230B4"/>
    <w:rsid w:val="00530AC2"/>
    <w:rsid w:val="00534343"/>
    <w:rsid w:val="00540DF7"/>
    <w:rsid w:val="00545725"/>
    <w:rsid w:val="00546119"/>
    <w:rsid w:val="00546399"/>
    <w:rsid w:val="005532F2"/>
    <w:rsid w:val="00554E04"/>
    <w:rsid w:val="0055509D"/>
    <w:rsid w:val="005555D6"/>
    <w:rsid w:val="00555FDC"/>
    <w:rsid w:val="0055771D"/>
    <w:rsid w:val="00560BE8"/>
    <w:rsid w:val="005628AD"/>
    <w:rsid w:val="00562ACC"/>
    <w:rsid w:val="00567E21"/>
    <w:rsid w:val="005859F6"/>
    <w:rsid w:val="00586C86"/>
    <w:rsid w:val="0059674A"/>
    <w:rsid w:val="005B1E29"/>
    <w:rsid w:val="005B64A1"/>
    <w:rsid w:val="005C4034"/>
    <w:rsid w:val="005D2BA9"/>
    <w:rsid w:val="005D789F"/>
    <w:rsid w:val="005E3AF9"/>
    <w:rsid w:val="005F2E1C"/>
    <w:rsid w:val="0061573D"/>
    <w:rsid w:val="00615BA8"/>
    <w:rsid w:val="00625F4B"/>
    <w:rsid w:val="00630822"/>
    <w:rsid w:val="00641CE3"/>
    <w:rsid w:val="00650795"/>
    <w:rsid w:val="00656460"/>
    <w:rsid w:val="006616DA"/>
    <w:rsid w:val="00664218"/>
    <w:rsid w:val="0066429F"/>
    <w:rsid w:val="00666142"/>
    <w:rsid w:val="00680E4C"/>
    <w:rsid w:val="00685486"/>
    <w:rsid w:val="00685FA4"/>
    <w:rsid w:val="0069203F"/>
    <w:rsid w:val="00693195"/>
    <w:rsid w:val="006A061B"/>
    <w:rsid w:val="006A1A60"/>
    <w:rsid w:val="006A3CE7"/>
    <w:rsid w:val="006B779D"/>
    <w:rsid w:val="006C06BB"/>
    <w:rsid w:val="006C45C7"/>
    <w:rsid w:val="006E1536"/>
    <w:rsid w:val="006E7270"/>
    <w:rsid w:val="006E7AD4"/>
    <w:rsid w:val="006F092B"/>
    <w:rsid w:val="006F2005"/>
    <w:rsid w:val="00702D83"/>
    <w:rsid w:val="007053D3"/>
    <w:rsid w:val="00726019"/>
    <w:rsid w:val="007266DA"/>
    <w:rsid w:val="00727746"/>
    <w:rsid w:val="00756085"/>
    <w:rsid w:val="007575F0"/>
    <w:rsid w:val="007610BC"/>
    <w:rsid w:val="0077436C"/>
    <w:rsid w:val="00792D66"/>
    <w:rsid w:val="007A42B3"/>
    <w:rsid w:val="007A5965"/>
    <w:rsid w:val="007B2C09"/>
    <w:rsid w:val="007B4DB6"/>
    <w:rsid w:val="007C1610"/>
    <w:rsid w:val="007C4265"/>
    <w:rsid w:val="007C63B0"/>
    <w:rsid w:val="007E0E3C"/>
    <w:rsid w:val="007F0A39"/>
    <w:rsid w:val="0080146D"/>
    <w:rsid w:val="00801CD1"/>
    <w:rsid w:val="0081164A"/>
    <w:rsid w:val="00812609"/>
    <w:rsid w:val="008135BB"/>
    <w:rsid w:val="008256EF"/>
    <w:rsid w:val="00843DC7"/>
    <w:rsid w:val="008977AF"/>
    <w:rsid w:val="008B02A2"/>
    <w:rsid w:val="008B5D31"/>
    <w:rsid w:val="008B7CA9"/>
    <w:rsid w:val="008C188F"/>
    <w:rsid w:val="008C309B"/>
    <w:rsid w:val="008C5903"/>
    <w:rsid w:val="008C5D46"/>
    <w:rsid w:val="008D3041"/>
    <w:rsid w:val="008E556F"/>
    <w:rsid w:val="008F0C53"/>
    <w:rsid w:val="00900ECE"/>
    <w:rsid w:val="00902499"/>
    <w:rsid w:val="00914A73"/>
    <w:rsid w:val="00920805"/>
    <w:rsid w:val="00923C26"/>
    <w:rsid w:val="009265BF"/>
    <w:rsid w:val="00927295"/>
    <w:rsid w:val="009277B1"/>
    <w:rsid w:val="00937100"/>
    <w:rsid w:val="00940E0A"/>
    <w:rsid w:val="00957C02"/>
    <w:rsid w:val="009664FD"/>
    <w:rsid w:val="00974A4E"/>
    <w:rsid w:val="00982E7A"/>
    <w:rsid w:val="00986B99"/>
    <w:rsid w:val="00995DB4"/>
    <w:rsid w:val="009A0DE3"/>
    <w:rsid w:val="009A300F"/>
    <w:rsid w:val="009C114C"/>
    <w:rsid w:val="009C3BFE"/>
    <w:rsid w:val="009D14EA"/>
    <w:rsid w:val="009D41CF"/>
    <w:rsid w:val="009E3BFB"/>
    <w:rsid w:val="009E5822"/>
    <w:rsid w:val="009F46F5"/>
    <w:rsid w:val="009F655F"/>
    <w:rsid w:val="00A04B93"/>
    <w:rsid w:val="00A06EB9"/>
    <w:rsid w:val="00A1167E"/>
    <w:rsid w:val="00A11871"/>
    <w:rsid w:val="00A149EC"/>
    <w:rsid w:val="00A30E23"/>
    <w:rsid w:val="00A31381"/>
    <w:rsid w:val="00A34139"/>
    <w:rsid w:val="00A43D01"/>
    <w:rsid w:val="00A50CDE"/>
    <w:rsid w:val="00A56F72"/>
    <w:rsid w:val="00A6237D"/>
    <w:rsid w:val="00A63AE5"/>
    <w:rsid w:val="00A6545D"/>
    <w:rsid w:val="00A67E31"/>
    <w:rsid w:val="00A93B65"/>
    <w:rsid w:val="00AA2FCD"/>
    <w:rsid w:val="00AA3A70"/>
    <w:rsid w:val="00AA3ACC"/>
    <w:rsid w:val="00AB3977"/>
    <w:rsid w:val="00AC333C"/>
    <w:rsid w:val="00AC3847"/>
    <w:rsid w:val="00AC5900"/>
    <w:rsid w:val="00AD1A7E"/>
    <w:rsid w:val="00AD3447"/>
    <w:rsid w:val="00AD5DE4"/>
    <w:rsid w:val="00AE58A0"/>
    <w:rsid w:val="00AF187E"/>
    <w:rsid w:val="00AF1EE0"/>
    <w:rsid w:val="00AF20FA"/>
    <w:rsid w:val="00B005E2"/>
    <w:rsid w:val="00B16633"/>
    <w:rsid w:val="00B24A9A"/>
    <w:rsid w:val="00B26D4F"/>
    <w:rsid w:val="00B31064"/>
    <w:rsid w:val="00B40E35"/>
    <w:rsid w:val="00B549A4"/>
    <w:rsid w:val="00B61DB2"/>
    <w:rsid w:val="00B64438"/>
    <w:rsid w:val="00B64AD2"/>
    <w:rsid w:val="00B70A5D"/>
    <w:rsid w:val="00B8277B"/>
    <w:rsid w:val="00B87A70"/>
    <w:rsid w:val="00B920D4"/>
    <w:rsid w:val="00B9782B"/>
    <w:rsid w:val="00BA1BCB"/>
    <w:rsid w:val="00BB2630"/>
    <w:rsid w:val="00BB752B"/>
    <w:rsid w:val="00BC581F"/>
    <w:rsid w:val="00BD13EB"/>
    <w:rsid w:val="00BE4830"/>
    <w:rsid w:val="00BE7BF0"/>
    <w:rsid w:val="00C00034"/>
    <w:rsid w:val="00C05686"/>
    <w:rsid w:val="00C074AA"/>
    <w:rsid w:val="00C1233C"/>
    <w:rsid w:val="00C2778D"/>
    <w:rsid w:val="00C3177D"/>
    <w:rsid w:val="00C34287"/>
    <w:rsid w:val="00C35F1B"/>
    <w:rsid w:val="00C37D90"/>
    <w:rsid w:val="00C45E59"/>
    <w:rsid w:val="00C51AF0"/>
    <w:rsid w:val="00C64FA9"/>
    <w:rsid w:val="00C6567C"/>
    <w:rsid w:val="00C673E9"/>
    <w:rsid w:val="00C71008"/>
    <w:rsid w:val="00C72E1E"/>
    <w:rsid w:val="00C73AD8"/>
    <w:rsid w:val="00C8559D"/>
    <w:rsid w:val="00C8711A"/>
    <w:rsid w:val="00CA2167"/>
    <w:rsid w:val="00CA2F50"/>
    <w:rsid w:val="00CA3106"/>
    <w:rsid w:val="00CB26DB"/>
    <w:rsid w:val="00CB4F37"/>
    <w:rsid w:val="00CB7862"/>
    <w:rsid w:val="00CC174D"/>
    <w:rsid w:val="00CC6318"/>
    <w:rsid w:val="00CC6AA1"/>
    <w:rsid w:val="00CC7C1C"/>
    <w:rsid w:val="00CD4E22"/>
    <w:rsid w:val="00CD69CC"/>
    <w:rsid w:val="00CE07B7"/>
    <w:rsid w:val="00D00602"/>
    <w:rsid w:val="00D01C0E"/>
    <w:rsid w:val="00D044F0"/>
    <w:rsid w:val="00D17A42"/>
    <w:rsid w:val="00D20F77"/>
    <w:rsid w:val="00D274A3"/>
    <w:rsid w:val="00D27781"/>
    <w:rsid w:val="00D27ACD"/>
    <w:rsid w:val="00D40465"/>
    <w:rsid w:val="00D43B89"/>
    <w:rsid w:val="00D52EBD"/>
    <w:rsid w:val="00D73955"/>
    <w:rsid w:val="00D775C9"/>
    <w:rsid w:val="00D844E9"/>
    <w:rsid w:val="00D85F10"/>
    <w:rsid w:val="00D95072"/>
    <w:rsid w:val="00D96D02"/>
    <w:rsid w:val="00DB7478"/>
    <w:rsid w:val="00DB7F5C"/>
    <w:rsid w:val="00DD2D50"/>
    <w:rsid w:val="00DE7DA1"/>
    <w:rsid w:val="00DF78FA"/>
    <w:rsid w:val="00E02E1F"/>
    <w:rsid w:val="00E067C4"/>
    <w:rsid w:val="00E21584"/>
    <w:rsid w:val="00E22ADA"/>
    <w:rsid w:val="00E24FB0"/>
    <w:rsid w:val="00E35823"/>
    <w:rsid w:val="00E37F98"/>
    <w:rsid w:val="00E42C0C"/>
    <w:rsid w:val="00E56A05"/>
    <w:rsid w:val="00E6358D"/>
    <w:rsid w:val="00E67AC3"/>
    <w:rsid w:val="00E72CC1"/>
    <w:rsid w:val="00E771A7"/>
    <w:rsid w:val="00E91287"/>
    <w:rsid w:val="00EA071B"/>
    <w:rsid w:val="00EA583A"/>
    <w:rsid w:val="00EA74C4"/>
    <w:rsid w:val="00EB69B7"/>
    <w:rsid w:val="00ED1A5A"/>
    <w:rsid w:val="00ED7372"/>
    <w:rsid w:val="00EF4B7B"/>
    <w:rsid w:val="00EF751A"/>
    <w:rsid w:val="00F00028"/>
    <w:rsid w:val="00F11159"/>
    <w:rsid w:val="00F12FDB"/>
    <w:rsid w:val="00F32B24"/>
    <w:rsid w:val="00F33A8E"/>
    <w:rsid w:val="00F33F85"/>
    <w:rsid w:val="00F35F49"/>
    <w:rsid w:val="00F6580B"/>
    <w:rsid w:val="00F6702C"/>
    <w:rsid w:val="00F7142D"/>
    <w:rsid w:val="00F72721"/>
    <w:rsid w:val="00F72E04"/>
    <w:rsid w:val="00F73C81"/>
    <w:rsid w:val="00F8373A"/>
    <w:rsid w:val="00F907B2"/>
    <w:rsid w:val="00FA622B"/>
    <w:rsid w:val="00FA63D8"/>
    <w:rsid w:val="00FA7EEF"/>
    <w:rsid w:val="00FB2251"/>
    <w:rsid w:val="00FB3441"/>
    <w:rsid w:val="00FB5E6C"/>
    <w:rsid w:val="00FC16DE"/>
    <w:rsid w:val="00FC3207"/>
    <w:rsid w:val="00FC7983"/>
    <w:rsid w:val="00FD0251"/>
    <w:rsid w:val="00FD2C3F"/>
    <w:rsid w:val="00FD4E17"/>
    <w:rsid w:val="00FF0725"/>
    <w:rsid w:val="00FF28A1"/>
    <w:rsid w:val="00FF2C67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9F81-14F6-4D53-8B88-50FD3070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9C"/>
    <w:pPr>
      <w:spacing w:before="60" w:after="60"/>
    </w:pPr>
  </w:style>
  <w:style w:type="paragraph" w:styleId="Heading1">
    <w:name w:val="heading 1"/>
    <w:basedOn w:val="NoSpacing"/>
    <w:link w:val="Heading1Char"/>
    <w:uiPriority w:val="9"/>
    <w:qFormat/>
    <w:rsid w:val="00BB752B"/>
    <w:pPr>
      <w:keepNext/>
      <w:spacing w:after="60"/>
      <w:outlineLvl w:val="0"/>
    </w:pPr>
    <w:rPr>
      <w:rFonts w:eastAsia="Times New Roman"/>
      <w:color w:val="1F497D"/>
      <w:sz w:val="24"/>
      <w:szCs w:val="24"/>
    </w:rPr>
  </w:style>
  <w:style w:type="paragraph" w:styleId="Heading2">
    <w:name w:val="heading 2"/>
    <w:basedOn w:val="NoSpacing"/>
    <w:link w:val="Heading2Char"/>
    <w:uiPriority w:val="9"/>
    <w:qFormat/>
    <w:rsid w:val="00BB752B"/>
    <w:pPr>
      <w:keepNext/>
      <w:spacing w:after="60"/>
      <w:outlineLvl w:val="1"/>
    </w:pPr>
    <w:rPr>
      <w:rFonts w:eastAsia="Times New Roman"/>
      <w:b/>
      <w:color w:val="24406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586C86"/>
    <w:pPr>
      <w:spacing w:before="80" w:after="80" w:line="288" w:lineRule="auto"/>
      <w:jc w:val="center"/>
    </w:pPr>
    <w:rPr>
      <w:rFonts w:eastAsia="Times New Roman"/>
      <w:color w:val="595959"/>
      <w:sz w:val="17"/>
      <w:szCs w:val="17"/>
      <w:lang w:eastAsia="ja-JP"/>
    </w:rPr>
    <w:tblPr>
      <w:tblStyleRowBandSize w:val="1"/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="Tahoma" w:hAnsi="Tahoma"/>
        <w:b/>
        <w:caps/>
        <w:smallCaps w:val="0"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4F622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BB752B"/>
    <w:rPr>
      <w:rFonts w:eastAsia="Times New Roman" w:cs="Times New Roman"/>
      <w:color w:val="1F497D"/>
      <w:sz w:val="24"/>
      <w:szCs w:val="24"/>
    </w:rPr>
  </w:style>
  <w:style w:type="character" w:customStyle="1" w:styleId="Heading2Char">
    <w:name w:val="Heading 2 Char"/>
    <w:link w:val="Heading2"/>
    <w:uiPriority w:val="9"/>
    <w:rsid w:val="00BB752B"/>
    <w:rPr>
      <w:rFonts w:ascii="Tahoma" w:eastAsia="Times New Roman" w:hAnsi="Tahoma" w:cs="Times New Roman"/>
      <w:b/>
      <w:color w:val="244061"/>
      <w:sz w:val="20"/>
      <w:szCs w:val="24"/>
    </w:rPr>
  </w:style>
  <w:style w:type="table" w:styleId="TableGrid">
    <w:name w:val="Table Grid"/>
    <w:basedOn w:val="TableNormal"/>
    <w:rsid w:val="00BB752B"/>
    <w:rPr>
      <w:rFonts w:ascii="Arial" w:eastAsia="Times New Roman" w:hAnsi="Arial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BB752B"/>
    <w:rPr>
      <w:rFonts w:eastAsia="Times New Roman"/>
      <w:color w:val="1F497D"/>
      <w:sz w:val="32"/>
    </w:rPr>
  </w:style>
  <w:style w:type="character" w:customStyle="1" w:styleId="TitleChar">
    <w:name w:val="Title Char"/>
    <w:link w:val="Title"/>
    <w:uiPriority w:val="1"/>
    <w:rsid w:val="00BB752B"/>
    <w:rPr>
      <w:rFonts w:ascii="Tahoma" w:eastAsia="Times New Roman" w:hAnsi="Tahoma" w:cs="Times New Roman"/>
      <w:color w:val="1F497D"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52B"/>
    <w:pPr>
      <w:spacing w:after="0"/>
    </w:pPr>
    <w:rPr>
      <w:rFonts w:eastAsia="Times New Roman"/>
      <w:color w:val="000000"/>
    </w:rPr>
  </w:style>
  <w:style w:type="character" w:customStyle="1" w:styleId="FooterChar">
    <w:name w:val="Footer Char"/>
    <w:link w:val="Footer"/>
    <w:uiPriority w:val="99"/>
    <w:rsid w:val="00BB752B"/>
    <w:rPr>
      <w:rFonts w:eastAsia="Times New Roman" w:cs="Times New Roman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rsid w:val="00BB752B"/>
    <w:rPr>
      <w:rFonts w:eastAsia="Times New Roman"/>
      <w:color w:val="00000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unhideWhenUsed/>
    <w:qFormat/>
    <w:rsid w:val="00BB752B"/>
    <w:pPr>
      <w:spacing w:before="60"/>
    </w:pPr>
  </w:style>
  <w:style w:type="character" w:styleId="PlaceholderText">
    <w:name w:val="Placeholder Text"/>
    <w:uiPriority w:val="99"/>
    <w:semiHidden/>
    <w:rsid w:val="00792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D9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3D9C"/>
  </w:style>
  <w:style w:type="character" w:styleId="Hyperlink">
    <w:name w:val="Hyperlink"/>
    <w:uiPriority w:val="99"/>
    <w:unhideWhenUsed/>
    <w:rsid w:val="00EA583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6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malais.s@honeywell.com" TargetMode="External"/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hyperlink" Target="http://www.oracle.com/technetwork/java/javase/downloads/index-jsp-138363.html" TargetMode="External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qlite.org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ublimetext.com" TargetMode="External"/><Relationship Id="rId17" Type="http://schemas.openxmlformats.org/officeDocument/2006/relationships/hyperlink" Target="http://www.eclipse.org/downloads/eclipse-packages/" TargetMode="External"/><Relationship Id="rId25" Type="http://schemas.openxmlformats.org/officeDocument/2006/relationships/hyperlink" Target="https://www.w3schools.com/sql/sql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beans.org/downloads/" TargetMode="External"/><Relationship Id="rId20" Type="http://schemas.openxmlformats.org/officeDocument/2006/relationships/hyperlink" Target="http://www.oracle.com/technetwork/database/enterprise-edition/downloads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annamalaikarthick@gmail.com" TargetMode="External"/><Relationship Id="rId24" Type="http://schemas.openxmlformats.org/officeDocument/2006/relationships/hyperlink" Target="https://www.tutorialspoint.com/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orwelldevcpp/" TargetMode="External"/><Relationship Id="rId23" Type="http://schemas.openxmlformats.org/officeDocument/2006/relationships/hyperlink" Target="https://www.sqlteaching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nnamalais/myteam.git" TargetMode="External"/><Relationship Id="rId19" Type="http://schemas.openxmlformats.org/officeDocument/2006/relationships/hyperlink" Target="http://www.wampserver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annamalaikarthick@gmail.com" TargetMode="External"/><Relationship Id="rId14" Type="http://schemas.openxmlformats.org/officeDocument/2006/relationships/hyperlink" Target="https://www.visualstudio.com/vs/community/" TargetMode="External"/><Relationship Id="rId22" Type="http://schemas.openxmlformats.org/officeDocument/2006/relationships/hyperlink" Target="https://www.microsoft.com/web/downloads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224346\AppData\Roaming\Microsoft\Templates\Business%20trip%20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00C5-2833-4233-97E9-44DB010A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planner</Template>
  <TotalTime>213</TotalTime>
  <Pages>10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Links>
    <vt:vector size="12" baseType="variant">
      <vt:variant>
        <vt:i4>327804</vt:i4>
      </vt:variant>
      <vt:variant>
        <vt:i4>3</vt:i4>
      </vt:variant>
      <vt:variant>
        <vt:i4>0</vt:i4>
      </vt:variant>
      <vt:variant>
        <vt:i4>5</vt:i4>
      </vt:variant>
      <vt:variant>
        <vt:lpwstr>mailto:s.annamalaikarthick@gmail.com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mailto:annamalais.s@honeywell.com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</dc:creator>
  <cp:keywords/>
  <dc:description/>
  <cp:lastModifiedBy>Anna</cp:lastModifiedBy>
  <cp:revision>303</cp:revision>
  <dcterms:created xsi:type="dcterms:W3CDTF">2017-06-09T10:25:00Z</dcterms:created>
  <dcterms:modified xsi:type="dcterms:W3CDTF">2017-06-15T15:14:00Z</dcterms:modified>
</cp:coreProperties>
</file>